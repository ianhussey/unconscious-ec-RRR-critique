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F3F" w:rsidRDefault="008A564A">
      <w:pPr>
        <w:pStyle w:val="Title"/>
      </w:pPr>
      <w:sdt>
        <w:sdtPr>
          <w:rPr>
            <w:rFonts w:ascii="Times New Roman" w:eastAsia="Times New Roman" w:hAnsi="Times New Roman" w:cs="Times New Roman"/>
            <w:color w:val="000000"/>
            <w:kern w:val="0"/>
            <w:lang w:eastAsia="en-US"/>
          </w:rPr>
          <w:alias w:val="Title"/>
          <w:tag w:val=""/>
          <w:id w:val="726351117"/>
          <w:placeholder>
            <w:docPart w:val="C220A5F5A7D5024A828929ABEAA31A8D"/>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3B4965" w:rsidRPr="003B4965">
            <w:rPr>
              <w:rFonts w:ascii="Times New Roman" w:eastAsia="Times New Roman" w:hAnsi="Times New Roman" w:cs="Times New Roman"/>
              <w:color w:val="000000"/>
              <w:kern w:val="0"/>
              <w:lang w:eastAsia="en-US"/>
            </w:rPr>
            <w:t xml:space="preserve">Evaluative Conditioning without awareness: </w:t>
          </w:r>
          <w:r w:rsidR="0091730E">
            <w:rPr>
              <w:rFonts w:ascii="Times New Roman" w:eastAsia="Times New Roman" w:hAnsi="Times New Roman" w:cs="Times New Roman"/>
              <w:color w:val="000000"/>
              <w:kern w:val="0"/>
              <w:lang w:eastAsia="en-US"/>
            </w:rPr>
            <w:br/>
          </w:r>
          <w:r w:rsidR="003B4965" w:rsidRPr="003B4965">
            <w:rPr>
              <w:rFonts w:ascii="Times New Roman" w:eastAsia="Times New Roman" w:hAnsi="Times New Roman" w:cs="Times New Roman"/>
              <w:color w:val="000000"/>
              <w:kern w:val="0"/>
              <w:lang w:eastAsia="en-US"/>
            </w:rPr>
            <w:t>Replicable effects do not equate replicable inferences</w:t>
          </w:r>
        </w:sdtContent>
      </w:sdt>
    </w:p>
    <w:p w:rsidR="00AD4F3F" w:rsidRDefault="003B4965">
      <w:pPr>
        <w:pStyle w:val="Title2"/>
      </w:pPr>
      <w:r w:rsidRPr="003B4965">
        <w:rPr>
          <w:rFonts w:ascii="Times New Roman" w:eastAsia="Times New Roman" w:hAnsi="Times New Roman" w:cs="Times New Roman"/>
          <w:color w:val="000000"/>
          <w:kern w:val="0"/>
          <w:lang w:eastAsia="en-US"/>
        </w:rPr>
        <w:t>Ian Hussey &amp; Sean Hughes</w:t>
      </w:r>
    </w:p>
    <w:p w:rsidR="00AD4F3F" w:rsidRDefault="003B4965">
      <w:pPr>
        <w:pStyle w:val="Title2"/>
      </w:pPr>
      <w:r>
        <w:t>Ghent University</w:t>
      </w:r>
    </w:p>
    <w:p w:rsidR="00AD4F3F" w:rsidRDefault="00B12140">
      <w:pPr>
        <w:pStyle w:val="Title"/>
      </w:pPr>
      <w:r>
        <w:t>Author Note</w:t>
      </w:r>
    </w:p>
    <w:p w:rsidR="00AD4F3F" w:rsidRDefault="00EF6297">
      <w:r w:rsidRPr="00EF6297">
        <w:rPr>
          <w:rFonts w:ascii="Times New Roman" w:hAnsi="Times New Roman" w:cs="Times New Roman"/>
        </w:rPr>
        <w:t>This research was conducted with the support of Ghent University grant 01P05517 to IH and BOF16/MET_V/002 to Jan De Houwer.</w:t>
      </w:r>
      <w:r>
        <w:rPr>
          <w:rFonts w:ascii="Times New Roman" w:hAnsi="Times New Roman" w:cs="Times New Roman"/>
        </w:rPr>
        <w:t xml:space="preserve"> Correspondence should be addressed to Ian Hussey, Department of Experimental-Clinical and Health Psychology, Ghent University, Henri Dunantlaan, Gent 9000, Belgium. Email: ian.hussey@ugent.be</w:t>
      </w:r>
    </w:p>
    <w:p w:rsidR="00AD4F3F" w:rsidRDefault="00B12140">
      <w:pPr>
        <w:pStyle w:val="SectionTitle"/>
      </w:pPr>
      <w:r>
        <w:lastRenderedPageBreak/>
        <w:t>Abstract</w:t>
      </w:r>
    </w:p>
    <w:p w:rsidR="00AD4F3F" w:rsidRDefault="003B4965">
      <w:pPr>
        <w:pStyle w:val="NoSpacing"/>
      </w:pPr>
      <w:r w:rsidRPr="003B4965">
        <w:rPr>
          <w:rFonts w:ascii="Times New Roman" w:eastAsia="Times New Roman" w:hAnsi="Times New Roman" w:cs="Times New Roman"/>
          <w:color w:val="000000"/>
          <w:lang w:eastAsia="en-US"/>
        </w:rPr>
        <w:t xml:space="preserve">Moran et al.’s </w:t>
      </w:r>
      <w:r w:rsidR="0037108B">
        <w:rPr>
          <w:rFonts w:ascii="Times New Roman" w:eastAsia="Times New Roman" w:hAnsi="Times New Roman" w:cs="Times New Roman"/>
          <w:color w:val="000000"/>
          <w:lang w:eastAsia="en-US"/>
        </w:rPr>
        <w:fldChar w:fldCharType="begin"/>
      </w:r>
      <w:r w:rsidR="0037108B">
        <w:rPr>
          <w:rFonts w:ascii="Times New Roman" w:eastAsia="Times New Roman" w:hAnsi="Times New Roman" w:cs="Times New Roman"/>
          <w:color w:val="000000"/>
          <w:lang w:eastAsia="en-US"/>
        </w:rPr>
        <w:instrText xml:space="preserve"> ADDIN ZOTERO_ITEM CSL_CITATION {"citationID":"IypnKP7k","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37108B">
        <w:rPr>
          <w:rFonts w:ascii="Times New Roman" w:eastAsia="Times New Roman" w:hAnsi="Times New Roman" w:cs="Times New Roman"/>
          <w:color w:val="000000"/>
          <w:lang w:eastAsia="en-US"/>
        </w:rPr>
        <w:fldChar w:fldCharType="separate"/>
      </w:r>
      <w:r w:rsidR="0037108B">
        <w:rPr>
          <w:rFonts w:ascii="Times New Roman" w:eastAsia="Times New Roman" w:hAnsi="Times New Roman" w:cs="Times New Roman"/>
          <w:noProof/>
          <w:color w:val="000000"/>
          <w:lang w:eastAsia="en-US"/>
        </w:rPr>
        <w:t>(2020)</w:t>
      </w:r>
      <w:r w:rsidR="0037108B">
        <w:rPr>
          <w:rFonts w:ascii="Times New Roman" w:eastAsia="Times New Roman" w:hAnsi="Times New Roman" w:cs="Times New Roman"/>
          <w:color w:val="000000"/>
          <w:lang w:eastAsia="en-US"/>
        </w:rPr>
        <w:fldChar w:fldCharType="end"/>
      </w:r>
      <w:r w:rsidRPr="003B4965">
        <w:rPr>
          <w:rFonts w:ascii="Times New Roman" w:eastAsia="Times New Roman" w:hAnsi="Times New Roman" w:cs="Times New Roman"/>
          <w:color w:val="000000"/>
          <w:lang w:eastAsia="en-US"/>
        </w:rPr>
        <w:t xml:space="preserve"> primary analysis successfully replicated the surveillance task effect obtained by Olson and Fazio </w:t>
      </w:r>
      <w:r w:rsidR="00E01A5C">
        <w:rPr>
          <w:rFonts w:ascii="Times New Roman" w:eastAsia="Times New Roman" w:hAnsi="Times New Roman" w:cs="Times New Roman"/>
          <w:color w:val="000000"/>
          <w:lang w:eastAsia="en-US"/>
        </w:rPr>
        <w:fldChar w:fldCharType="begin"/>
      </w:r>
      <w:r w:rsidR="00E01A5C">
        <w:rPr>
          <w:rFonts w:ascii="Times New Roman" w:eastAsia="Times New Roman" w:hAnsi="Times New Roman" w:cs="Times New Roman"/>
          <w:color w:val="000000"/>
          <w:lang w:eastAsia="en-US"/>
        </w:rPr>
        <w:instrText xml:space="preserve"> ADDIN ZOTERO_ITEM CSL_CITATION {"citationID":"goh548eC","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E01A5C">
        <w:rPr>
          <w:rFonts w:ascii="Times New Roman" w:eastAsia="Times New Roman" w:hAnsi="Times New Roman" w:cs="Times New Roman"/>
          <w:color w:val="000000"/>
          <w:lang w:eastAsia="en-US"/>
        </w:rPr>
        <w:fldChar w:fldCharType="separate"/>
      </w:r>
      <w:r w:rsidR="00E01A5C">
        <w:rPr>
          <w:rFonts w:ascii="Times New Roman" w:eastAsia="Times New Roman" w:hAnsi="Times New Roman" w:cs="Times New Roman"/>
          <w:noProof/>
          <w:color w:val="000000"/>
          <w:lang w:eastAsia="en-US"/>
        </w:rPr>
        <w:t>(2001)</w:t>
      </w:r>
      <w:r w:rsidR="00E01A5C">
        <w:rPr>
          <w:rFonts w:ascii="Times New Roman" w:eastAsia="Times New Roman" w:hAnsi="Times New Roman" w:cs="Times New Roman"/>
          <w:color w:val="000000"/>
          <w:lang w:eastAsia="en-US"/>
        </w:rPr>
        <w:fldChar w:fldCharType="end"/>
      </w:r>
      <w:r w:rsidRPr="003B4965">
        <w:rPr>
          <w:rFonts w:ascii="Times New Roman" w:eastAsia="Times New Roman" w:hAnsi="Times New Roman" w:cs="Times New Roman"/>
          <w:color w:val="000000"/>
          <w:lang w:eastAsia="en-US"/>
        </w:rPr>
        <w:t>. This effect is often treated as evidence for attitude formation in the absence of awareness. However, such an inference requires that ‘aware’ participants are successfully excluded from consideration. We present evidence that the awareness exclusion criterion used by Olson and Fazio (2001) – the only one to produce a significant effect in the replication – is a poor measure of awareness: it is overly lax, noisy, and demonstrates heterogeneity between sites. A new meta-analysis using a stricter compound awareness criterion that prioritized sensitivity (</w:t>
      </w:r>
      <w:r w:rsidRPr="005B1097">
        <w:rPr>
          <w:rFonts w:ascii="Times New Roman" w:eastAsia="Times New Roman" w:hAnsi="Times New Roman" w:cs="Times New Roman"/>
          <w:i/>
          <w:color w:val="000000"/>
          <w:lang w:eastAsia="en-US"/>
        </w:rPr>
        <w:t>N</w:t>
      </w:r>
      <w:r w:rsidRPr="003B4965">
        <w:rPr>
          <w:rFonts w:ascii="Times New Roman" w:eastAsia="Times New Roman" w:hAnsi="Times New Roman" w:cs="Times New Roman"/>
          <w:color w:val="000000"/>
          <w:lang w:eastAsia="en-US"/>
        </w:rPr>
        <w:t xml:space="preserve"> = 665) demonstrated a non-significant and near-zero effect size (Hedges’ </w:t>
      </w:r>
      <w:r w:rsidRPr="005B1097">
        <w:rPr>
          <w:rFonts w:ascii="Times New Roman" w:eastAsia="Times New Roman" w:hAnsi="Times New Roman" w:cs="Times New Roman"/>
          <w:i/>
          <w:color w:val="000000"/>
          <w:lang w:eastAsia="en-US"/>
        </w:rPr>
        <w:t>g</w:t>
      </w:r>
      <w:r w:rsidRPr="003B4965">
        <w:rPr>
          <w:rFonts w:ascii="Times New Roman" w:eastAsia="Times New Roman" w:hAnsi="Times New Roman" w:cs="Times New Roman"/>
          <w:color w:val="000000"/>
          <w:lang w:eastAsia="en-US"/>
        </w:rPr>
        <w:t xml:space="preserve"> = 0.00, </w:t>
      </w:r>
      <w:r w:rsidRPr="005B1097">
        <w:rPr>
          <w:rFonts w:ascii="Times New Roman" w:eastAsia="Times New Roman" w:hAnsi="Times New Roman" w:cs="Times New Roman"/>
          <w:i/>
          <w:color w:val="000000"/>
          <w:lang w:eastAsia="en-US"/>
        </w:rPr>
        <w:t>p</w:t>
      </w:r>
      <w:r w:rsidRPr="003B4965">
        <w:rPr>
          <w:rFonts w:ascii="Times New Roman" w:eastAsia="Times New Roman" w:hAnsi="Times New Roman" w:cs="Times New Roman"/>
          <w:color w:val="000000"/>
          <w:lang w:eastAsia="en-US"/>
        </w:rPr>
        <w:t xml:space="preserve"> = .983, BF</w:t>
      </w:r>
      <w:r w:rsidRPr="005B1097">
        <w:rPr>
          <w:rFonts w:ascii="Times New Roman" w:eastAsia="Times New Roman" w:hAnsi="Times New Roman" w:cs="Times New Roman"/>
          <w:color w:val="000000"/>
          <w:vertAlign w:val="subscript"/>
          <w:lang w:eastAsia="en-US"/>
        </w:rPr>
        <w:t>10</w:t>
      </w:r>
      <w:r w:rsidRPr="003B4965">
        <w:rPr>
          <w:rFonts w:ascii="Times New Roman" w:eastAsia="Times New Roman" w:hAnsi="Times New Roman" w:cs="Times New Roman"/>
          <w:color w:val="000000"/>
          <w:lang w:eastAsia="en-US"/>
        </w:rPr>
        <w:t xml:space="preserve"> = 0.04). When subjected to a more severe test, Moran et al.’s </w:t>
      </w:r>
      <w:r w:rsidR="0037108B">
        <w:rPr>
          <w:rFonts w:ascii="Times New Roman" w:eastAsia="Times New Roman" w:hAnsi="Times New Roman" w:cs="Times New Roman"/>
          <w:color w:val="000000"/>
          <w:lang w:eastAsia="en-US"/>
        </w:rPr>
        <w:fldChar w:fldCharType="begin"/>
      </w:r>
      <w:r w:rsidR="00AC204F">
        <w:rPr>
          <w:rFonts w:ascii="Times New Roman" w:eastAsia="Times New Roman" w:hAnsi="Times New Roman" w:cs="Times New Roman"/>
          <w:color w:val="000000"/>
          <w:lang w:eastAsia="en-US"/>
        </w:rPr>
        <w:instrText xml:space="preserve"> ADDIN ZOTERO_ITEM CSL_CITATION {"citationID":"iqyXveA8","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37108B">
        <w:rPr>
          <w:rFonts w:ascii="Times New Roman" w:eastAsia="Times New Roman" w:hAnsi="Times New Roman" w:cs="Times New Roman"/>
          <w:color w:val="000000"/>
          <w:lang w:eastAsia="en-US"/>
        </w:rPr>
        <w:fldChar w:fldCharType="separate"/>
      </w:r>
      <w:r w:rsidR="0037108B">
        <w:rPr>
          <w:rFonts w:ascii="Times New Roman" w:eastAsia="Times New Roman" w:hAnsi="Times New Roman" w:cs="Times New Roman"/>
          <w:noProof/>
          <w:color w:val="000000"/>
          <w:lang w:eastAsia="en-US"/>
        </w:rPr>
        <w:t>(2020)</w:t>
      </w:r>
      <w:r w:rsidR="0037108B">
        <w:rPr>
          <w:rFonts w:ascii="Times New Roman" w:eastAsia="Times New Roman" w:hAnsi="Times New Roman" w:cs="Times New Roman"/>
          <w:color w:val="000000"/>
          <w:lang w:eastAsia="en-US"/>
        </w:rPr>
        <w:fldChar w:fldCharType="end"/>
      </w:r>
      <w:r w:rsidRPr="003B4965">
        <w:rPr>
          <w:rFonts w:ascii="Times New Roman" w:eastAsia="Times New Roman" w:hAnsi="Times New Roman" w:cs="Times New Roman"/>
          <w:color w:val="000000"/>
          <w:lang w:eastAsia="en-US"/>
        </w:rPr>
        <w:t xml:space="preserve"> data does not support the ‘unaware Evaluative Conditioning’ hypothesis. Results serve to highlight the importance of distinguishing between a replicable statistical effect and a replicable inference regarding a verbal hypothesis.</w:t>
      </w:r>
      <w:r w:rsidR="00DD3B80">
        <w:rPr>
          <w:rFonts w:ascii="Times New Roman" w:eastAsia="Times New Roman" w:hAnsi="Times New Roman" w:cs="Times New Roman"/>
          <w:color w:val="000000"/>
          <w:lang w:eastAsia="en-US"/>
        </w:rPr>
        <w:t xml:space="preserve"> </w:t>
      </w:r>
      <w:bookmarkStart w:id="0" w:name="_GoBack"/>
      <w:r w:rsidR="00DD3B80">
        <w:rPr>
          <w:rFonts w:ascii="Times New Roman" w:eastAsia="Times New Roman" w:hAnsi="Times New Roman" w:cs="Times New Roman"/>
          <w:color w:val="000000"/>
          <w:lang w:eastAsia="en-US"/>
        </w:rPr>
        <w:t xml:space="preserve">All data and code available at </w:t>
      </w:r>
      <w:hyperlink r:id="rId10" w:history="1">
        <w:r w:rsidR="00DD3B80">
          <w:rPr>
            <w:rStyle w:val="Hyperlink"/>
            <w:rFonts w:ascii="Times New Roman" w:eastAsia="Times New Roman" w:hAnsi="Times New Roman" w:cs="Times New Roman"/>
            <w:lang w:eastAsia="en-US"/>
          </w:rPr>
          <w:t>osf.io/</w:t>
        </w:r>
        <w:proofErr w:type="spellStart"/>
        <w:r w:rsidR="00DD3B80">
          <w:rPr>
            <w:rStyle w:val="Hyperlink"/>
            <w:rFonts w:ascii="Times New Roman" w:eastAsia="Times New Roman" w:hAnsi="Times New Roman" w:cs="Times New Roman"/>
            <w:lang w:eastAsia="en-US"/>
          </w:rPr>
          <w:t>ugrjh</w:t>
        </w:r>
        <w:proofErr w:type="spellEnd"/>
      </w:hyperlink>
      <w:r w:rsidR="00D87A3B">
        <w:rPr>
          <w:rFonts w:ascii="Times New Roman" w:eastAsia="Times New Roman" w:hAnsi="Times New Roman" w:cs="Times New Roman"/>
          <w:color w:val="000000"/>
          <w:lang w:eastAsia="en-US"/>
        </w:rPr>
        <w:t>.</w:t>
      </w:r>
      <w:bookmarkEnd w:id="0"/>
    </w:p>
    <w:p w:rsidR="00202DA8" w:rsidRDefault="00B12140" w:rsidP="00202DA8">
      <w:r>
        <w:rPr>
          <w:rStyle w:val="Emphasis"/>
        </w:rPr>
        <w:t>Keywords</w:t>
      </w:r>
      <w:r>
        <w:t xml:space="preserve">: </w:t>
      </w:r>
      <w:r w:rsidR="00202DA8">
        <w:t>evaluative conditioning, awareness, attitudes, replication</w:t>
      </w:r>
    </w:p>
    <w:p w:rsidR="00AD4F3F" w:rsidRDefault="008A564A">
      <w:pPr>
        <w:pStyle w:val="SectionTitle"/>
      </w:pPr>
      <w:sdt>
        <w:sdtPr>
          <w:alias w:val="Title"/>
          <w:tag w:val=""/>
          <w:id w:val="984196707"/>
          <w:placeholder>
            <w:docPart w:val="C220A5F5A7D5024A828929ABEAA31A8D"/>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91730E">
            <w:t xml:space="preserve">Evaluative Conditioning without awareness: </w:t>
          </w:r>
          <w:r w:rsidR="0091730E">
            <w:br/>
            <w:t>Replicable effects do not equate replicable inferences</w:t>
          </w:r>
        </w:sdtContent>
      </w:sdt>
    </w:p>
    <w:p w:rsidR="005130BD" w:rsidRDefault="005130BD" w:rsidP="004E6A17">
      <w:r>
        <w:t xml:space="preserve">Olson and Fazio (2001) presented evidence that changes in liking due to the pairing of stimuli (i.e., Evaluative Conditioning effects: ‘EC’) can take place even when people are ‘unaware’ that stimuli have been paired. Recently, Moran et al. </w:t>
      </w:r>
      <w:r w:rsidR="004169A1">
        <w:rPr>
          <w:rFonts w:ascii="Times New Roman" w:eastAsia="Times New Roman" w:hAnsi="Times New Roman" w:cs="Times New Roman"/>
          <w:color w:val="000000"/>
          <w:lang w:eastAsia="en-US"/>
        </w:rPr>
        <w:fldChar w:fldCharType="begin"/>
      </w:r>
      <w:r w:rsidR="00AC204F">
        <w:rPr>
          <w:rFonts w:ascii="Times New Roman" w:eastAsia="Times New Roman" w:hAnsi="Times New Roman" w:cs="Times New Roman"/>
          <w:color w:val="000000"/>
          <w:lang w:eastAsia="en-US"/>
        </w:rPr>
        <w:instrText xml:space="preserve"> ADDIN ZOTERO_ITEM CSL_CITATION {"citationID":"gWnZyk7q","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4169A1">
        <w:rPr>
          <w:rFonts w:ascii="Times New Roman" w:eastAsia="Times New Roman" w:hAnsi="Times New Roman" w:cs="Times New Roman"/>
          <w:color w:val="000000"/>
          <w:lang w:eastAsia="en-US"/>
        </w:rPr>
        <w:fldChar w:fldCharType="separate"/>
      </w:r>
      <w:r w:rsidR="004169A1">
        <w:rPr>
          <w:rFonts w:ascii="Times New Roman" w:eastAsia="Times New Roman" w:hAnsi="Times New Roman" w:cs="Times New Roman"/>
          <w:noProof/>
          <w:color w:val="000000"/>
          <w:lang w:eastAsia="en-US"/>
        </w:rPr>
        <w:t>(2020)</w:t>
      </w:r>
      <w:r w:rsidR="004169A1">
        <w:rPr>
          <w:rFonts w:ascii="Times New Roman" w:eastAsia="Times New Roman" w:hAnsi="Times New Roman" w:cs="Times New Roman"/>
          <w:color w:val="000000"/>
          <w:lang w:eastAsia="en-US"/>
        </w:rPr>
        <w:fldChar w:fldCharType="end"/>
      </w:r>
      <w:r>
        <w:t xml:space="preserve"> conducted a close replication of this work.  While Moran et al.’s </w:t>
      </w:r>
      <w:r w:rsidR="004169A1">
        <w:rPr>
          <w:rFonts w:ascii="Times New Roman" w:eastAsia="Times New Roman" w:hAnsi="Times New Roman" w:cs="Times New Roman"/>
          <w:color w:val="000000"/>
          <w:lang w:eastAsia="en-US"/>
        </w:rPr>
        <w:fldChar w:fldCharType="begin"/>
      </w:r>
      <w:r w:rsidR="00AC204F">
        <w:rPr>
          <w:rFonts w:ascii="Times New Roman" w:eastAsia="Times New Roman" w:hAnsi="Times New Roman" w:cs="Times New Roman"/>
          <w:color w:val="000000"/>
          <w:lang w:eastAsia="en-US"/>
        </w:rPr>
        <w:instrText xml:space="preserve"> ADDIN ZOTERO_ITEM CSL_CITATION {"citationID":"8CUm9KoY","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4169A1">
        <w:rPr>
          <w:rFonts w:ascii="Times New Roman" w:eastAsia="Times New Roman" w:hAnsi="Times New Roman" w:cs="Times New Roman"/>
          <w:color w:val="000000"/>
          <w:lang w:eastAsia="en-US"/>
        </w:rPr>
        <w:fldChar w:fldCharType="separate"/>
      </w:r>
      <w:r w:rsidR="004169A1">
        <w:rPr>
          <w:rFonts w:ascii="Times New Roman" w:eastAsia="Times New Roman" w:hAnsi="Times New Roman" w:cs="Times New Roman"/>
          <w:noProof/>
          <w:color w:val="000000"/>
          <w:lang w:eastAsia="en-US"/>
        </w:rPr>
        <w:t>(2020)</w:t>
      </w:r>
      <w:r w:rsidR="004169A1">
        <w:rPr>
          <w:rFonts w:ascii="Times New Roman" w:eastAsia="Times New Roman" w:hAnsi="Times New Roman" w:cs="Times New Roman"/>
          <w:color w:val="000000"/>
          <w:lang w:eastAsia="en-US"/>
        </w:rPr>
        <w:fldChar w:fldCharType="end"/>
      </w:r>
      <w:r>
        <w:t xml:space="preserve"> results replicated the original effect reported in Olson and Fazio (2001), we argue that both Olson and Fazio (2001) and Moran et al. </w:t>
      </w:r>
      <w:r w:rsidR="004169A1">
        <w:rPr>
          <w:rFonts w:ascii="Times New Roman" w:eastAsia="Times New Roman" w:hAnsi="Times New Roman" w:cs="Times New Roman"/>
          <w:color w:val="000000"/>
          <w:lang w:eastAsia="en-US"/>
        </w:rPr>
        <w:fldChar w:fldCharType="begin"/>
      </w:r>
      <w:r w:rsidR="00AC204F">
        <w:rPr>
          <w:rFonts w:ascii="Times New Roman" w:eastAsia="Times New Roman" w:hAnsi="Times New Roman" w:cs="Times New Roman"/>
          <w:color w:val="000000"/>
          <w:lang w:eastAsia="en-US"/>
        </w:rPr>
        <w:instrText xml:space="preserve"> ADDIN ZOTERO_ITEM CSL_CITATION {"citationID":"Q4TRwEva","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4169A1">
        <w:rPr>
          <w:rFonts w:ascii="Times New Roman" w:eastAsia="Times New Roman" w:hAnsi="Times New Roman" w:cs="Times New Roman"/>
          <w:color w:val="000000"/>
          <w:lang w:eastAsia="en-US"/>
        </w:rPr>
        <w:fldChar w:fldCharType="separate"/>
      </w:r>
      <w:r w:rsidR="004169A1">
        <w:rPr>
          <w:rFonts w:ascii="Times New Roman" w:eastAsia="Times New Roman" w:hAnsi="Times New Roman" w:cs="Times New Roman"/>
          <w:noProof/>
          <w:color w:val="000000"/>
          <w:lang w:eastAsia="en-US"/>
        </w:rPr>
        <w:t>(2020)</w:t>
      </w:r>
      <w:r w:rsidR="004169A1">
        <w:rPr>
          <w:rFonts w:ascii="Times New Roman" w:eastAsia="Times New Roman" w:hAnsi="Times New Roman" w:cs="Times New Roman"/>
          <w:color w:val="000000"/>
          <w:lang w:eastAsia="en-US"/>
        </w:rPr>
        <w:fldChar w:fldCharType="end"/>
      </w:r>
      <w:r>
        <w:t xml:space="preserve"> represent weak tests of the underlying verbal hypothesis of ‘unaware EC’. </w:t>
      </w:r>
    </w:p>
    <w:p w:rsidR="005130BD" w:rsidRDefault="005130BD" w:rsidP="004E6A17">
      <w:r>
        <w:t xml:space="preserve">Let us be clear: we are not arguing the EC effect produced by Olson and Fazio’s (2001) surveillance task does not replicate. The results of Moran et al. </w:t>
      </w:r>
      <w:r w:rsidR="006417E1">
        <w:rPr>
          <w:rFonts w:ascii="Times New Roman" w:eastAsia="Times New Roman" w:hAnsi="Times New Roman" w:cs="Times New Roman"/>
          <w:color w:val="000000"/>
          <w:lang w:eastAsia="en-US"/>
        </w:rPr>
        <w:fldChar w:fldCharType="begin"/>
      </w:r>
      <w:r w:rsidR="00AC204F">
        <w:rPr>
          <w:rFonts w:ascii="Times New Roman" w:eastAsia="Times New Roman" w:hAnsi="Times New Roman" w:cs="Times New Roman"/>
          <w:color w:val="000000"/>
          <w:lang w:eastAsia="en-US"/>
        </w:rPr>
        <w:instrText xml:space="preserve"> ADDIN ZOTERO_ITEM CSL_CITATION {"citationID":"xYUvTLIR","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6417E1">
        <w:rPr>
          <w:rFonts w:ascii="Times New Roman" w:eastAsia="Times New Roman" w:hAnsi="Times New Roman" w:cs="Times New Roman"/>
          <w:color w:val="000000"/>
          <w:lang w:eastAsia="en-US"/>
        </w:rPr>
        <w:fldChar w:fldCharType="separate"/>
      </w:r>
      <w:r w:rsidR="006417E1">
        <w:rPr>
          <w:rFonts w:ascii="Times New Roman" w:eastAsia="Times New Roman" w:hAnsi="Times New Roman" w:cs="Times New Roman"/>
          <w:noProof/>
          <w:color w:val="000000"/>
          <w:lang w:eastAsia="en-US"/>
        </w:rPr>
        <w:t>(2020)</w:t>
      </w:r>
      <w:r w:rsidR="006417E1">
        <w:rPr>
          <w:rFonts w:ascii="Times New Roman" w:eastAsia="Times New Roman" w:hAnsi="Times New Roman" w:cs="Times New Roman"/>
          <w:color w:val="000000"/>
          <w:lang w:eastAsia="en-US"/>
        </w:rPr>
        <w:fldChar w:fldCharType="end"/>
      </w:r>
      <w:r>
        <w:t xml:space="preserve"> indicate that it does. Rather, we are arguing that this experimental setup is a poor test of the verbal hypothesis that is ultimately of interest. In our opinion, the surveillance task and awareness measures produced replicable statistical effects, but unreplicable inferences regarding the verbal hypothesis of ‘unaware Evaluative Conditioning’ </w:t>
      </w:r>
      <w:r w:rsidR="005F06BC">
        <w:fldChar w:fldCharType="begin"/>
      </w:r>
      <w:r w:rsidR="005F06BC">
        <w:instrText xml:space="preserve"> ADDIN ZOTERO_ITEM CSL_CITATION {"citationID":"Hf8oPrXv","properties":{"unsorted":true,"formattedCitation":"(distinction originally made by Vazire, 2019; see also Hussey &amp; Hughes, 2020; Yarkoni, 2019)","plainCitation":"(distinction originally made by Vazire, 2019; see also Hussey &amp; Hughes, 2020; Yarkoni, 2019)","noteIndex":0},"citationItems":[{"id":12313,"uris":["http://zotero.org/users/1687755/items/7NITMEEC"],"uri":["http://zotero.org/users/1687755/items/7NITMEEC"],"itemData":{"id":12313,"type":"webpage","container-title":"[Tweet]","language":"en","note":"source: twitter.com","title":"\"Thoughts inspired by the @replicats workshop: Replicability of Evidence asks \"Would I get consistent evidence if I did the same thing again?\" Replicability of Inferences asks \"Would others draw the same inference from this evidence as the claim in the paper?\" (1/5)\"","URL":"https://twitter.com/siminevazire/status/1148149981292978178","author":[{"family":"Vazire","given":"Simine"}],"accessed":{"date-parts":[["2020",3,10]]},"issued":{"date-parts":[["2019"]]}},"prefix":"distinction originally made by "},{"id":11883,"uris":["http://zotero.org/users/1687755/items/59K6WJTE"],"uri":["http://zotero.org/users/1687755/items/59K6WJTE"],"itemData":{"id":11883,"type":"article-journal","abstract":"Flake,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Press","author":[{"family":"Hussey","given":"Ian"},{"family":"Hughes","given":"Sean"}],"accessed":{"date-parts":[["2019",5,14]]},"issued":{"date-parts":[["2020"]]}},"prefix":"see also"},{"id":12281,"uris":["http://zotero.org/users/1687755/items/78QX4QPR"],"uri":["http://zotero.org/users/1687755/items/78QX4QPR"],"itemData":{"id":12281,"type":"article-journal","abstract":"Most theories and hypotheses in psychology are verbal in nature, yet their evaluation overwhelmingly relies on inferential statistical procedures. The validity of the move from qualitative to quantitative analysis depends on the verbal and statistical expressions of a hypothesis being closely aligned—that is, that the two must refer to roughly the same set of hypothetical observations. Here I argue that most inferential statistical tests in psychology fail to meet this basic condition. I demonstrate how foundational assumptions of the \"random effects\" model used pervasively in psychology impose far stronger constraints on the generalizability of results than most researchers appreciate. Ignoring these constraints dramatically inflates false positive rates and routinely leads researchers to draw sweeping verbal generalizations that lack any meaningful connection to the statistical quantities they are putatively based on. I argue that the routine failure to consider the generalizability of one's conclusions from a statistical perspective lies at the root of many of psychology's ongoing problems (e.g., the replication crisis), and conclude with a discussion of several potential avenues for improvement.","DOI":"10.31234/osf.io/jqw35","title":"The Generalizability Crisis","URL":"https://osf.io/jqw35","volume":"Preprint","author":[{"family":"Yarkoni","given":"Tal"}],"accessed":{"date-parts":[["2020",2,28]]},"issued":{"date-parts":[["2019",11,22]]}}}],"schema":"https://github.com/citation-style-language/schema/raw/master/csl-citation.json"} </w:instrText>
      </w:r>
      <w:r w:rsidR="005F06BC">
        <w:fldChar w:fldCharType="separate"/>
      </w:r>
      <w:r w:rsidR="005F06BC">
        <w:rPr>
          <w:noProof/>
        </w:rPr>
        <w:t>(distinction originally made by Vazire, 2019; see also Hussey &amp; Hughes, 2020; Yarkoni, 2019)</w:t>
      </w:r>
      <w:r w:rsidR="005F06BC">
        <w:fldChar w:fldCharType="end"/>
      </w:r>
      <w:r w:rsidR="005F06BC">
        <w:t>.</w:t>
      </w:r>
      <w:r>
        <w:t xml:space="preserve"> </w:t>
      </w:r>
    </w:p>
    <w:p w:rsidR="005130BD" w:rsidRDefault="005130BD" w:rsidP="004E6A17">
      <w:r>
        <w:t xml:space="preserve">To briefly recap, Moran et al. </w:t>
      </w:r>
      <w:r w:rsidR="00524126">
        <w:rPr>
          <w:rFonts w:ascii="Times New Roman" w:eastAsia="Times New Roman" w:hAnsi="Times New Roman" w:cs="Times New Roman"/>
          <w:color w:val="000000"/>
          <w:lang w:eastAsia="en-US"/>
        </w:rPr>
        <w:fldChar w:fldCharType="begin"/>
      </w:r>
      <w:r w:rsidR="00AC204F">
        <w:rPr>
          <w:rFonts w:ascii="Times New Roman" w:eastAsia="Times New Roman" w:hAnsi="Times New Roman" w:cs="Times New Roman"/>
          <w:color w:val="000000"/>
          <w:lang w:eastAsia="en-US"/>
        </w:rPr>
        <w:instrText xml:space="preserve"> ADDIN ZOTERO_ITEM CSL_CITATION {"citationID":"kRR2ndGb","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524126">
        <w:rPr>
          <w:rFonts w:ascii="Times New Roman" w:eastAsia="Times New Roman" w:hAnsi="Times New Roman" w:cs="Times New Roman"/>
          <w:color w:val="000000"/>
          <w:lang w:eastAsia="en-US"/>
        </w:rPr>
        <w:fldChar w:fldCharType="separate"/>
      </w:r>
      <w:r w:rsidR="00524126">
        <w:rPr>
          <w:rFonts w:ascii="Times New Roman" w:eastAsia="Times New Roman" w:hAnsi="Times New Roman" w:cs="Times New Roman"/>
          <w:noProof/>
          <w:color w:val="000000"/>
          <w:lang w:eastAsia="en-US"/>
        </w:rPr>
        <w:t>(2020)</w:t>
      </w:r>
      <w:r w:rsidR="00524126">
        <w:rPr>
          <w:rFonts w:ascii="Times New Roman" w:eastAsia="Times New Roman" w:hAnsi="Times New Roman" w:cs="Times New Roman"/>
          <w:color w:val="000000"/>
          <w:lang w:eastAsia="en-US"/>
        </w:rPr>
        <w:fldChar w:fldCharType="end"/>
      </w:r>
      <w:r>
        <w:t xml:space="preserve"> examined if EC effects on the surveillance task were present when four different awareness  exclusion criteria were applied (i.e., the ‘Olson &amp; Fazio, 2001’, ‘Olson &amp; Fazio, 2001 modified’, ‘Bar-Anan, De Houwer, &amp; Nosek, </w:t>
      </w:r>
      <w:r w:rsidR="00C10D5B">
        <w:fldChar w:fldCharType="begin"/>
      </w:r>
      <w:r w:rsidR="00C10D5B">
        <w:instrText xml:space="preserve"> ADDIN ZOTERO_ITEM CSL_CITATION {"citationID":"bbA97msk","properties":{"formattedCitation":"(2010)","plainCitation":"(2010)","noteIndex":0},"citationItems":[{"id":12278,"uris":["http://zotero.org/users/1687755/items/C3H7B3VJ"],"uri":["http://zotero.org/users/1687755/items/C3H7B3VJ"],"itemData":{"id":12278,"type":"article-journal","abstract":"Evaluative conditioning (EC) is a change in the valence of a stimulus that results from pairing the stimulus with an affective stimulus. Two high-powered studies (total N = 1,161) investigated the nature of the relationship between EC and contingency awareness measured as contingency memory. Stronger EC occurred among people with more accurate and more confident memory of the pairings. Awareness was a necessary condition for EC, but EC was not necessary for awareness. Supporting a propositional account of EC, we found evidence for intentional reliance on the contingency for the evaluation of stimuli. We also found evidence that contingency memory was based both on the actual contingency and on preexisting attitudes.","container-title":"The Quarterly Journal of Experimental Psychology","DOI":"10.1080/17470211003802442","ISSN":"1747-0218","issue":"12","page":"2313-2335","source":"Taylor and Francis+NEJM","title":"Evaluative conditioning and conscious knowledge of contingencies: A correlational investigation with large samples","title-short":"Evaluative conditioning and conscious knowledge of contingencies","volume":"63","author":[{"family":"Bar-Anan","given":"Yoav"},{"family":"Houwer","given":"Jan De"},{"family":"Nosek","given":"Brian A."}],"issued":{"date-parts":[["2010",11,5]]}},"suppress-author":true}],"schema":"https://github.com/citation-style-language/schema/raw/master/csl-citation.json"} </w:instrText>
      </w:r>
      <w:r w:rsidR="00C10D5B">
        <w:fldChar w:fldCharType="separate"/>
      </w:r>
      <w:r w:rsidR="00C10D5B">
        <w:rPr>
          <w:noProof/>
        </w:rPr>
        <w:t>2010</w:t>
      </w:r>
      <w:r w:rsidR="00C10D5B">
        <w:fldChar w:fldCharType="end"/>
      </w:r>
      <w:r>
        <w:t xml:space="preserve">’, and ‘Bar-Anan et al., 2010 modified’ criteria; for details of each see Moran et al., 2020). Their primary analysis was based on the original authors’ exclusion criterion (i.e., ‘Olson &amp; Fazio, 2001’) which, when applied, led to a significant effect (Hedges’ </w:t>
      </w:r>
      <w:r w:rsidRPr="00240693">
        <w:rPr>
          <w:i/>
        </w:rPr>
        <w:t>g</w:t>
      </w:r>
      <w:r>
        <w:t xml:space="preserve"> = 0.12, 95% CI [0.05, 0.20], </w:t>
      </w:r>
      <w:r w:rsidRPr="00240693">
        <w:rPr>
          <w:i/>
        </w:rPr>
        <w:t>p</w:t>
      </w:r>
      <w:r>
        <w:t xml:space="preserve"> = .002). Applying any of the other three (preregistered) secondary exclusion criteria did not lead to significant EC effects (all </w:t>
      </w:r>
      <w:r w:rsidRPr="004A46DF">
        <w:rPr>
          <w:i/>
        </w:rPr>
        <w:t>g</w:t>
      </w:r>
      <w:r>
        <w:t xml:space="preserve">s = 0.03 to 0.05, all </w:t>
      </w:r>
      <w:r w:rsidRPr="004A46DF">
        <w:rPr>
          <w:i/>
        </w:rPr>
        <w:t>p</w:t>
      </w:r>
      <w:r>
        <w:t xml:space="preserve">s &gt; .241). </w:t>
      </w:r>
    </w:p>
    <w:p w:rsidR="005130BD" w:rsidRDefault="005130BD" w:rsidP="004E6A17">
      <w:r>
        <w:t xml:space="preserve">Of course, testing the ‘unaware EC’ hypothesis requires a reliable and valid measure capable of excluding participants who were ‘aware’ of the stimulus pairings. What Olson and </w:t>
      </w:r>
      <w:r>
        <w:lastRenderedPageBreak/>
        <w:t xml:space="preserve">Fazio (2001; and, by extension, Moran et al., 2020) failed to do, in our opinion, was to consider the structural validity of the awareness exclusion criteria. While Moran et al. (2020) noted that “any attempt to detect differences in EC effects between putatively ‘aware’ and ‘unaware’ participants will ultimately depend on the reliability of the awareness measure” (p. 23), and that such measures are frequently unreliable </w:t>
      </w:r>
      <w:r w:rsidR="008C4EA9">
        <w:fldChar w:fldCharType="begin"/>
      </w:r>
      <w:r w:rsidR="008C4EA9">
        <w:instrText xml:space="preserve"> ADDIN ZOTERO_ITEM CSL_CITATION {"citationID":"xsfnlJbK","properties":{"formattedCitation":"(Shanks, 2017; Vadillo et al., 2020)","plainCitation":"(Shanks, 2017; Vadillo et al., 2020)","noteIndex":0},"citationItems":[{"id":12372,"uris":["http://zotero.org/users/1687755/items/K9ILKMY8"],"uri":["http://zotero.org/users/1687755/items/K9ILKMY8"],"itemData":{"id":12372,"type":"article-journal","abstract":"Many studies of unconscious processing involve comparing a performance measure (e.g., some assessment of perception or memory) with an awareness measure (such as a verbal report or a forced-choice response) taken either concurrently or separately. Unconscious processing is inferred when above-chance performance is combined with null awareness. Often, however, aggregate awareness is better than chance, and data analysis therefore employs a form of extreme group analysis focusing post hoc on participants, trials, or items where awareness is absent or at chance. The pitfalls of this analytic approach are described with particular reference to recent research on implicit learning and subliminal perception. Because of regression to the mean, the approach can mislead researchers into erroneous conclusions concerning unconscious influences on behavior. Recommendations are made about future use of post hoc selection in research on unconscious cognition.","container-title":"Psychonomic Bulletin &amp; Review","DOI":"10.3758/s13423-016-1170-y","ISSN":"1531-5320","issue":"3","journalAbbreviation":"Psychon Bull Rev","language":"en","page":"752-775","source":"Springer Link","title":"Regressive research: The pitfalls of post hoc data selection in the study of unconscious mental processes","title-short":"Regressive research","volume":"24","author":[{"family":"Shanks","given":"David R."}],"issued":{"date-parts":[["2017",6,1]]}}},{"id":12376,"uris":["http://zotero.org/users/1687755/items/IJNFACIJ"],"uri":["http://zotero.org/users/1687755/items/IJNFACIJ"],"itemData":{"id":12376,"type":"article-journal","abstract":"Recent debate about the reliability of psychological research has raised concerns about the prevalence of false positives in our discipline. However, false negatives can be just as concerning in areas of research that depend on finding support for the absence of an effect. This risk is particularly high in unconscious learning experiments, where researchers commonly seek to demonstrate that people can learn to perform a task in the absence of any explicit knowledge of the information that drives performance. The fact that some unconscious learning effects are typically studied with small samples and unreliable awareness measures makes false negatives especially likely. In the present article we focus on a popular unconscious learning paradigm, probabilistic cuing of visual attention, as a case study. First, we show that, at the meta-analytic level, previous experiments reveal positive signs of participant awareness, although individual studies are severely underpowered to detect this. Second, we report the results of 2 empirical studies in which participants’ awareness was tested with alternative and more sensitive dependent measures, both of which manifest positive evidence of awareness. We also show that, based on the predictions of a formal model of probabilistic cuing and given the reliabilities of the dependent measures collected in these experiments, any statistical test aimed at detecting a significant correlation between learning and awareness is doomed to return a nonsignificant result, even if at the latent level both constructs are actually related and participants’ knowledge is completely explicit. (PsycINFO Database Record (c) 2019 APA, all rights reserved)","container-title":"Journal of Experimental Psychology: General","DOI":"10.1037/xge0000632","ISSN":"1939-2222(Electronic),0096-3445(Print)","issue":"1","note":"publisher-place: US\npublisher: American Psychological Association","page":"160-181","source":"APA PsycNET","title":"Unconscious or underpowered? Probabilistic cuing of visual attention","title-short":"Unconscious or underpowered?","volume":"149","author":[{"family":"Vadillo","given":"Miguel A."},{"family":"Linssen","given":"Douglas"},{"family":"Orgaz","given":"Cristina"},{"family":"Parsons","given":"Stephanie"},{"family":"Shanks","given":"David R."}],"issued":{"date-parts":[["2020"]]}}}],"schema":"https://github.com/citation-style-language/schema/raw/master/csl-citation.json"} </w:instrText>
      </w:r>
      <w:r w:rsidR="008C4EA9">
        <w:fldChar w:fldCharType="separate"/>
      </w:r>
      <w:r w:rsidR="008C4EA9">
        <w:rPr>
          <w:noProof/>
        </w:rPr>
        <w:t>(Shanks, 2017; Vadillo et al., 2020)</w:t>
      </w:r>
      <w:r w:rsidR="008C4EA9">
        <w:fldChar w:fldCharType="end"/>
      </w:r>
      <w:r>
        <w:t xml:space="preserve">, that article did not contain any direct consideration of the structural validity of the awareness measures. Recent work has argued that such issues around measurement are common yet underappreciated in psychology and serve to threaten the validity of our findings and the conclusions we draw from them </w:t>
      </w:r>
      <w:r w:rsidR="006952DB">
        <w:fldChar w:fldCharType="begin"/>
      </w:r>
      <w:r w:rsidR="006952DB">
        <w:instrText xml:space="preserve"> ADDIN ZOTERO_ITEM CSL_CITATION {"citationID":"IBEURhtN","properties":{"formattedCitation":"(Flake et al., 2017; Flake &amp; Fried, 2019; Hussey &amp; Hughes, 2020)","plainCitation":"(Flake et al., 2017; Flake &amp; Fried, 2019; Hussey &amp; Hughes, 2020)","noteIndex":0},"citationItems":[{"id":8055,"uris":["http://zotero.org/users/1687755/items/X2WI56UZ"],"uri":["http://zotero.org/users/1687755/items/X2WI56UZ"],"itemData":{"id":8055,"type":"article-journal","abstract":"The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Press","author":[{"family":"Hussey","given":"Ian"},{"family":"Hughes","given":"Sean"}],"accessed":{"date-parts":[["2019",5,14]]},"issued":{"date-parts":[["2020"]]}}}],"schema":"https://github.com/citation-style-language/schema/raw/master/csl-citation.json"} </w:instrText>
      </w:r>
      <w:r w:rsidR="006952DB">
        <w:fldChar w:fldCharType="separate"/>
      </w:r>
      <w:r w:rsidR="006952DB">
        <w:rPr>
          <w:noProof/>
        </w:rPr>
        <w:t>(Flake et al., 2017; Flake &amp; Fried, 2019; Hussey &amp; Hughes, 2020)</w:t>
      </w:r>
      <w:r w:rsidR="006952DB">
        <w:fldChar w:fldCharType="end"/>
      </w:r>
      <w:r>
        <w:t xml:space="preserve">. </w:t>
      </w:r>
    </w:p>
    <w:p w:rsidR="005130BD" w:rsidRDefault="005130BD" w:rsidP="004E6A17">
      <w:r>
        <w:t>In our opinion, the effect obtained in Moran et al.’s (2020) primary analysis was driven by the fact that the exclusion criterion used in that analysis failed to exclude individuals who were aware, with the observed effect driven by these ‘aware’ participants. In this paper we (1) assess the validity of the four awareness criteria and conclude that they are poor and noisy measures of awareness, and (2) conduct a stricter test of the core verbal hypothesis and conclude that the evidence does not support ‘unaware EC’.</w:t>
      </w:r>
    </w:p>
    <w:p w:rsidR="005130BD" w:rsidRDefault="005130BD" w:rsidP="00D97561">
      <w:pPr>
        <w:pStyle w:val="Heading1"/>
      </w:pPr>
      <w:r>
        <w:t>Poor measures of awareness</w:t>
      </w:r>
    </w:p>
    <w:p w:rsidR="005130BD" w:rsidRDefault="005130BD" w:rsidP="00D97561">
      <w:pPr>
        <w:pStyle w:val="Heading2"/>
      </w:pPr>
      <w:r>
        <w:t>Reliability between criteria</w:t>
      </w:r>
    </w:p>
    <w:p w:rsidR="005130BD" w:rsidRDefault="005130BD" w:rsidP="004E6A17">
      <w:r>
        <w:t xml:space="preserve">As we previously mentioned, the ‘Olson and Fazio (2001)’ criterion used in the primary analysis was the only criterion under which a significant EC effect was found. Importantly, it was also the most liberal one by far: it scored only 8% of participants as ‘aware’, whereas other exclusion criteria scored up to 48% of participants as ‘aware’ (‘Olson &amp; Fazio, 2001 modified’ criterion = 31%; ‘Bar-Anan et al., 2010’ criterion = 48%; ‘Bar-Anan et al., 2010 modified’ criterion = 27%). While these awareness rates were reported in Moran </w:t>
      </w:r>
      <w:r>
        <w:lastRenderedPageBreak/>
        <w:t>et al. (2020),  that article did not directly consider the relationship between the criteria’s relative strictness and the EC effects they produced.</w:t>
      </w:r>
    </w:p>
    <w:p w:rsidR="005130BD" w:rsidRDefault="005130BD" w:rsidP="004E6A17">
      <w:r>
        <w:t>What the above shows is that there were meaningful differences in the exclusion rates observed between criteria. If these measures demonstrated very good measurement properties, this pattern of results would be due to the measures differing only in their relative strictness, in an everyday sense, rather than there also being unreliability between them. In this context, this question of differing ‘strictness’ (vs. mere unreliability) is a quantifiable statistical property referred to as the degree of conformity to a Guttman structure, which is testable using methods from Item Response Theory modelling. Specifically, if these measures demonstrated perfect reliability and differed only in strictness we would expect the proportion of Guttman errors (</w:t>
      </w:r>
      <w:r w:rsidRPr="0015390E">
        <w:rPr>
          <w:i/>
        </w:rPr>
        <w:t>G</w:t>
      </w:r>
      <w:r>
        <w:t xml:space="preserve">) to be very small (i.e., approach 0). In contrast, if they were unreliable we would expect </w:t>
      </w:r>
      <w:r w:rsidRPr="0015390E">
        <w:rPr>
          <w:i/>
        </w:rPr>
        <w:t>G</w:t>
      </w:r>
      <w:r>
        <w:t xml:space="preserve"> to approach 1. </w:t>
      </w:r>
    </w:p>
    <w:p w:rsidR="005130BD" w:rsidRDefault="005130BD" w:rsidP="004E6A17">
      <w:r>
        <w:t xml:space="preserve">Results demonstrated that measures were indeed quite unreliable. Nearly half of participants had scores on one or more awareness criteria that indicated such errors, </w:t>
      </w:r>
      <w:r w:rsidRPr="0015390E">
        <w:rPr>
          <w:i/>
        </w:rPr>
        <w:t>G</w:t>
      </w:r>
      <w:r>
        <w:t xml:space="preserve"> = 47.5%, 95% CI [45.5, 49.5], </w:t>
      </w:r>
      <w:r w:rsidRPr="0015390E">
        <w:rPr>
          <w:i/>
        </w:rPr>
        <w:t>G</w:t>
      </w:r>
      <w:r w:rsidRPr="00864C8D">
        <w:rPr>
          <w:rFonts w:cs="Times New Roman (Body CS)"/>
          <w:vertAlign w:val="superscript"/>
        </w:rPr>
        <w:t>*</w:t>
      </w:r>
      <w:r>
        <w:t xml:space="preserve"> = 11.9%, 95% CI [11.4, 12.4] </w:t>
      </w:r>
      <w:r w:rsidR="00FA651A">
        <w:fldChar w:fldCharType="begin"/>
      </w:r>
      <w:r w:rsidR="00DD3B80">
        <w:instrText xml:space="preserve"> ADDIN ZOTERO_ITEM CSL_CITATION {"citationID":"ITMYBOut","properties":{"formattedCitation":"(see Meijer, 1994; and see Supplementary Materials for full details, data, code, and results of all analyses: osf.io/ugrjh)","plainCitation":"(see Meijer, 1994; and see Supplementary Materials for full details, data, code, and results of all analyses: osf.io/ugrjh)","noteIndex":0},"citationItems":[{"id":7864,"uris":["http://zotero.org/users/1687755/items/BMQNEVMU"],"uri":["http://zotero.org/users/1687755/items/BMQNEVMU"],"itemData":{"id":7864,"type":"article-journal","abstract":"A number of studies have examined the power of several statistics that can be used to detect examinees with unexpected (nonfitting) item score patterns, or to determine person fit. This study compared the power of the U3 statistic with the power of one of the sim plest person-fit statistics, the sum of the number of Guttman errors. In most cases studied, (a weighted version of) the latter statistic performed as well as the U3 statistic. Counting the number of Guttman errors seems to be a useful and simple alternative to more complex statistics for determining person fit. Index terms: aberrance detection, appropriateness measure ment, Guttman errors, nonparametric item response theory, person fit.","container-title":"Applied Psychological Measurement","DOI":"10.1177/014662169401800402","ISSN":"0146-6216","issue":"4","journalAbbreviation":"Applied Psychological Measurement","language":"en","page":"311-314","source":"SAGE Journals","title":"The Number of Guttman Errors as a Simple and Powerful Person-Fit Statistic","volume":"18","author":[{"family":"Meijer","given":"Rob R."}],"issued":{"date-parts":[["1994",12,1]]}},"prefix":"see","suffix":"; and see Supplementary Materials for full details, data, code, and results of all analyses: osf.io/ugrjh"}],"schema":"https://github.com/citation-style-language/schema/raw/master/csl-citation.json"} </w:instrText>
      </w:r>
      <w:r w:rsidR="00FA651A">
        <w:fldChar w:fldCharType="separate"/>
      </w:r>
      <w:r w:rsidR="00DD3B80">
        <w:rPr>
          <w:noProof/>
        </w:rPr>
        <w:t>(see Meijer, 1994; and see Supplementary Materials for full details, data, code, and results of all analyses: osf.io/ugrjh)</w:t>
      </w:r>
      <w:r w:rsidR="00FA651A">
        <w:fldChar w:fldCharType="end"/>
      </w:r>
      <w:r>
        <w:t xml:space="preserve">. In other words, in about half of participants, a supposedly more lenient awareness criterion actually scored them more strictly than a supposedly stricter criterion. </w:t>
      </w:r>
    </w:p>
    <w:p w:rsidR="005130BD" w:rsidRDefault="005130BD" w:rsidP="00D97561">
      <w:pPr>
        <w:pStyle w:val="Heading2"/>
      </w:pPr>
      <w:r>
        <w:t xml:space="preserve">Reliability between sites </w:t>
      </w:r>
    </w:p>
    <w:p w:rsidR="005130BD" w:rsidRDefault="005130BD" w:rsidP="004E6A17">
      <w:r>
        <w:t xml:space="preserve">There was also a great deal of variation in the exclusion rates between data collection sites. For example, exclusion rates using the ‘Olson and Fazio (2001) modified’ criterion varied between 15% and 74% between sites. This was quantified using meta-analyses of the proportion of ‘aware’ participants between sites for each of the exclusion criteria. Results demonstrated large between-site heterogeneity (all </w:t>
      </w:r>
      <w:r w:rsidRPr="008B1272">
        <w:rPr>
          <w:i/>
        </w:rPr>
        <w:t>I</w:t>
      </w:r>
      <w:r w:rsidRPr="008B1272">
        <w:rPr>
          <w:rFonts w:cs="Times New Roman (Body CS)"/>
          <w:vertAlign w:val="superscript"/>
        </w:rPr>
        <w:t>2</w:t>
      </w:r>
      <w:r>
        <w:t xml:space="preserve"> = 54.7% to 91.7%, all </w:t>
      </w:r>
      <w:r w:rsidRPr="008B1272">
        <w:rPr>
          <w:i/>
        </w:rPr>
        <w:t>H</w:t>
      </w:r>
      <w:r w:rsidR="008B1272" w:rsidRPr="008B1272">
        <w:rPr>
          <w:rFonts w:cs="Times New Roman (Body CS)"/>
          <w:vertAlign w:val="superscript"/>
        </w:rPr>
        <w:t>2</w:t>
      </w:r>
      <w:r>
        <w:t xml:space="preserve"> = 2.2 to 12 between the four criteria). Differences in between-site awareness rates therefore did not </w:t>
      </w:r>
      <w:r>
        <w:lastRenderedPageBreak/>
        <w:t xml:space="preserve">represent mere sampling variation but rather large between-site heterogeneity. Given that all measures and instructions were delivered to participants in a standardized format, this degree of heterogeneity represents evidence that the awareness measures may not be as reliable or valid as assumed.  </w:t>
      </w:r>
    </w:p>
    <w:p w:rsidR="005130BD" w:rsidRDefault="005130BD" w:rsidP="004E6A17">
      <w:r>
        <w:t xml:space="preserve">This could be attributed to the somewhat subjective nature of the ‘Olson and Fazio (2001)’ criterion in particular, which (a) asks participants the broad question of whether they “noticed anything odd during the experiment”, (b) collects open-ended responses, and (c) require these to be hand scored. This method leaves room for a great degree of variation in interpretation between participants and sites which ultimately could lead many ‘aware’ participants to be scored as ‘unaware’. To take just one example, an individual who is fully ‘aware’ of the pairings in the surveillance task might reasonably consider the stimulus pairings to be unremarkable and not odd at all, but merely a normal and obvious part of the task, respond as such, and therefore be scored incorrectly as ‘unaware’. </w:t>
      </w:r>
    </w:p>
    <w:p w:rsidR="005130BD" w:rsidRDefault="005130BD" w:rsidP="008B0025">
      <w:r>
        <w:t xml:space="preserve">The preceding two sections suggest that the awareness criteria demonstrated poor reliability and structural validity, and therefore likely failed to exclude participants who were actually aware. In our opinion, it was this that this led to the significant effect in Moran et al.’s (2020) primary analysis (i.e., its reliance on the worst of a bad bunch). If we want to conclude that EC effects can be demonstrated in the absence of awareness, then a more severe test of the verbal hypothesis is required. </w:t>
      </w:r>
    </w:p>
    <w:p w:rsidR="005130BD" w:rsidRDefault="005130BD" w:rsidP="006F2939">
      <w:pPr>
        <w:pStyle w:val="Heading1"/>
      </w:pPr>
      <w:r>
        <w:t>A severe test of the ‘unaware EC’ hypothesis</w:t>
      </w:r>
    </w:p>
    <w:p w:rsidR="005130BD" w:rsidRDefault="005130BD" w:rsidP="004E6A17">
      <w:r>
        <w:t xml:space="preserve">With this in mind, we created a stricter exclusion criterion that favored sensitivity over specificity, and therefore maximized our chances of excluding ‘aware’ participants. Specifically, we excluded participants if any of the four criteria scored them as being aware. This compound criterion excluded 54% of participants as ‘aware’, leaving 665 in the analytic sample. </w:t>
      </w:r>
    </w:p>
    <w:p w:rsidR="00350AAB" w:rsidRDefault="00350AAB" w:rsidP="00DC7043">
      <w:pPr>
        <w:ind w:firstLine="1260"/>
      </w:pPr>
      <w:r w:rsidRPr="00925E6C">
        <w:rPr>
          <w:rFonts w:ascii="Times New Roman" w:hAnsi="Times New Roman" w:cs="Times New Roman"/>
          <w:noProof/>
        </w:rPr>
        <w:lastRenderedPageBreak/>
        <w:drawing>
          <wp:inline distT="0" distB="0" distL="0" distR="0" wp14:anchorId="34DA051D" wp14:editId="2B02FC08">
            <wp:extent cx="4062448" cy="2472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est_plot.pdf"/>
                    <pic:cNvPicPr/>
                  </pic:nvPicPr>
                  <pic:blipFill rotWithShape="1">
                    <a:blip r:embed="rId11"/>
                    <a:srcRect t="11473" b="3324"/>
                    <a:stretch/>
                  </pic:blipFill>
                  <pic:spPr bwMode="auto">
                    <a:xfrm>
                      <a:off x="0" y="0"/>
                      <a:ext cx="4090651" cy="2489588"/>
                    </a:xfrm>
                    <a:prstGeom prst="rect">
                      <a:avLst/>
                    </a:prstGeom>
                    <a:ln>
                      <a:noFill/>
                    </a:ln>
                    <a:extLst>
                      <a:ext uri="{53640926-AAD7-44D8-BBD7-CCE9431645EC}">
                        <a14:shadowObscured xmlns:a14="http://schemas.microsoft.com/office/drawing/2010/main"/>
                      </a:ext>
                    </a:extLst>
                  </pic:spPr>
                </pic:pic>
              </a:graphicData>
            </a:graphic>
          </wp:inline>
        </w:drawing>
      </w:r>
    </w:p>
    <w:p w:rsidR="00350AAB" w:rsidRDefault="00350AAB" w:rsidP="00350AAB">
      <w:pPr>
        <w:ind w:left="720"/>
      </w:pPr>
      <w:r w:rsidRPr="00094BB7">
        <w:rPr>
          <w:b/>
        </w:rPr>
        <w:t>Figure 1.</w:t>
      </w:r>
      <w:r>
        <w:t xml:space="preserve"> Forest plot of results.</w:t>
      </w:r>
    </w:p>
    <w:p w:rsidR="00350AAB" w:rsidRDefault="00350AAB" w:rsidP="004E6A17"/>
    <w:p w:rsidR="005130BD" w:rsidRDefault="005130BD" w:rsidP="004E6A17">
      <w:r>
        <w:t xml:space="preserve">Before fitting a new meta-analysis model, we first assessed the statistical power of this test given the available sample size. This ensured that the results of such a test would be meaningful. Using the same power analysis method employed by Moran et al. (2020), to detect an effect size as large as that observed in the published literature (i.e., </w:t>
      </w:r>
      <w:r w:rsidRPr="00DB3771">
        <w:rPr>
          <w:i/>
        </w:rPr>
        <w:t>g</w:t>
      </w:r>
      <w:r>
        <w:t xml:space="preserve"> = 0.20) with this sample size, power was &gt; .99. Stated another way, at power = .80, the minimum detectable effect size was Cohen’s </w:t>
      </w:r>
      <w:r w:rsidRPr="00545219">
        <w:rPr>
          <w:i/>
        </w:rPr>
        <w:t>d</w:t>
      </w:r>
      <w:r>
        <w:t xml:space="preserve"> = 0.10. Power estimates were comparable when we employed what we considered to be a more appropriate method of power analysis for meta-analysis models </w:t>
      </w:r>
      <w:r w:rsidR="00ED7EAE">
        <w:fldChar w:fldCharType="begin"/>
      </w:r>
      <w:r w:rsidR="00ED7EAE">
        <w:instrText xml:space="preserve"> ADDIN ZOTERO_ITEM CSL_CITATION {"citationID":"CaysoxV6","properties":{"formattedCitation":"(see Valentine et al., 2010)","plainCitation":"(see Valentine et al., 2010)","noteIndex":0},"citationItems":[{"id":12131,"uris":["http://zotero.org/users/1687755/items/QQQVTQCQ"],"uri":["http://zotero.org/users/1687755/items/QQQVTQCQ"],"itemData":{"id":12131,"type":"article-journal","container-title":"Journal of Educational and Behavioral Statistics","DOI":"10.3102/1076998609346961","ISSN":"1076-9986, 1935-1054","issue":"2","language":"en","page":"215-247","source":"Crossref","title":"How Many Studies Do You Need?: A Primer on Statistical Power for Meta-Analysis","title-short":"How Many Studies Do You Need?","volume":"35","author":[{"family":"Valentine","given":"Jeffrey C."},{"family":"Pigott","given":"Therese D."},{"family":"Rothstein","given":"Hannah R."}],"issued":{"date-parts":[["2010",4]]}},"prefix":"see "}],"schema":"https://github.com/citation-style-language/schema/raw/master/csl-citation.json"} </w:instrText>
      </w:r>
      <w:r w:rsidR="00ED7EAE">
        <w:fldChar w:fldCharType="separate"/>
      </w:r>
      <w:r w:rsidR="00ED7EAE">
        <w:rPr>
          <w:noProof/>
        </w:rPr>
        <w:t>(see Valentine et al., 2010)</w:t>
      </w:r>
      <w:r w:rsidR="00ED7EAE">
        <w:fldChar w:fldCharType="end"/>
      </w:r>
      <w:r>
        <w:t xml:space="preserve">: to detect an effect size of </w:t>
      </w:r>
      <w:r w:rsidRPr="00545219">
        <w:rPr>
          <w:i/>
        </w:rPr>
        <w:t>d</w:t>
      </w:r>
      <w:r>
        <w:t xml:space="preserve"> = 0.20, power was = .95. At power = .80, the minimum detectable effect size was </w:t>
      </w:r>
      <w:r w:rsidRPr="00545219">
        <w:rPr>
          <w:i/>
        </w:rPr>
        <w:t>d</w:t>
      </w:r>
      <w:r>
        <w:t xml:space="preserve"> = 0.16. The available sample size was therefore concluded to demonstrate adequate statistical power for our analysis, comparable to Moran et al. (2020).</w:t>
      </w:r>
    </w:p>
    <w:p w:rsidR="005130BD" w:rsidRDefault="005130BD" w:rsidP="004E6A17">
      <w:r>
        <w:t xml:space="preserve">After excluding participants using the compound criterion, we fitted a meta-analysis model that was otherwise identical to that employed in Moran et al.’s (2020) primary analysis. The meta-analyzed EC effect was a non-significant, well-estimated effect size that was exceptionally close to zero, Hedges’ </w:t>
      </w:r>
      <w:r w:rsidRPr="00110BB6">
        <w:rPr>
          <w:i/>
        </w:rPr>
        <w:t>g</w:t>
      </w:r>
      <w:r>
        <w:t xml:space="preserve"> = 0.00, 95% CI [-0.11, 0.10], </w:t>
      </w:r>
      <w:r w:rsidRPr="00110BB6">
        <w:rPr>
          <w:i/>
        </w:rPr>
        <w:t>p</w:t>
      </w:r>
      <w:r>
        <w:t xml:space="preserve"> = .983. No heterogeneity was observed between sites, </w:t>
      </w:r>
      <w:r w:rsidRPr="00110BB6">
        <w:rPr>
          <w:i/>
        </w:rPr>
        <w:t>I</w:t>
      </w:r>
      <w:r w:rsidR="00110BB6" w:rsidRPr="008B1272">
        <w:rPr>
          <w:rFonts w:cs="Times New Roman (Body CS)"/>
          <w:vertAlign w:val="superscript"/>
        </w:rPr>
        <w:t>2</w:t>
      </w:r>
      <w:r>
        <w:t xml:space="preserve"> = 0.0%, </w:t>
      </w:r>
      <w:r w:rsidRPr="00110BB6">
        <w:rPr>
          <w:i/>
        </w:rPr>
        <w:t>H</w:t>
      </w:r>
      <w:r w:rsidR="00110BB6" w:rsidRPr="008B1272">
        <w:rPr>
          <w:rFonts w:cs="Times New Roman (Body CS)"/>
          <w:vertAlign w:val="superscript"/>
        </w:rPr>
        <w:t>2</w:t>
      </w:r>
      <w:r>
        <w:t xml:space="preserve"> = 1.0 (see Figure 1).</w:t>
      </w:r>
    </w:p>
    <w:p w:rsidR="005130BD" w:rsidRDefault="005130BD" w:rsidP="004E6A17">
      <w:r>
        <w:lastRenderedPageBreak/>
        <w:t xml:space="preserve">A Bayes Factor meta-analysis model using Rouder and Morey’s </w:t>
      </w:r>
      <w:r w:rsidR="00EB6E2F">
        <w:fldChar w:fldCharType="begin"/>
      </w:r>
      <w:r w:rsidR="00EB6E2F">
        <w:instrText xml:space="preserve"> ADDIN ZOTERO_ITEM CSL_CITATION {"citationID":"uoVYz1ls","properties":{"formattedCitation":"(2011)","plainCitation":"(2011)","noteIndex":0},"citationItems":[{"id":12311,"uris":["http://zotero.org/users/1687755/items/XQ7AQAN9"],"uri":["http://zotero.org/users/1687755/items/XQ7AQAN9"],"itemData":{"id":12311,"type":"article-journal","abstract":"In recent years, statisticians and psychologists have provided the critique that p-values do not capture the evidence afforded by data and are, consequently, ill suited for analysis in scientific endeavors. The issue is particular salient in the assessment of the recent evidence provided for ESP by Bem (2011) in the mainstream Journal of Personality and Social Psychology. Wagenmakers, Wetzels, Borsboom, and van der Maas (Journal of Personality and Social Psychology, 100, 426–432, 2011) have provided an alternative Bayes factor assessment of Bem’s data, but their assessment was limited to examining each experiment in isolation. We show here that the variant of the Bayes factor employed by Wagenmakers et al. is inappropriate for making assessments across multiple experiments, and cannot be used to gain an accurate assessment of the total evidence in Bem’s data. We develop a meta-analytic Bayes factor that describes how researchers should update their prior beliefs about the odds of hypotheses in light of data across several experiments. We find that the evidence that people can feel the future with neutral and erotic stimuli to be slight, with Bayes factors of 3.23 and 1.57, respectively. There is some evidence, however, for the hypothesis that people can feel the future with emotionally valenced nonerotic stimuli, with a Bayes factor of about 40. Although this value is certainly noteworthy, we believe it is orders of magnitude lower than what is required to overcome appropriate skepticism of ESP.","container-title":"Psychonomic Bulletin &amp; Review","DOI":"10.3758/s13423-011-0088-7","ISSN":"1531-5320","issue":"4","journalAbbreviation":"Psychon Bull Rev","language":"en","page":"682-689","source":"Springer Link","title":"A Bayes factor meta-analysis of Bem’s ESP claim","volume":"18","author":[{"family":"Rouder","given":"Jeffrey N."},{"family":"Morey","given":"Richard D."}],"issued":{"date-parts":[["2011",8,1]]}},"suppress-author":true}],"schema":"https://github.com/citation-style-language/schema/raw/master/csl-citation.json"} </w:instrText>
      </w:r>
      <w:r w:rsidR="00EB6E2F">
        <w:fldChar w:fldCharType="separate"/>
      </w:r>
      <w:r w:rsidR="00EB6E2F">
        <w:rPr>
          <w:noProof/>
        </w:rPr>
        <w:t>(2011)</w:t>
      </w:r>
      <w:r w:rsidR="00EB6E2F">
        <w:fldChar w:fldCharType="end"/>
      </w:r>
      <w:r>
        <w:t xml:space="preserve"> method was also fitted to quantify the evidence in favor of the null hypothesis. Default JZS and Cauchy priors were employed to represent a weak skeptical belief in the null hypothesis (location = 0; scaling factor </w:t>
      </w:r>
      <w:r w:rsidRPr="00C7642B">
        <w:rPr>
          <w:i/>
        </w:rPr>
        <w:t>r</w:t>
      </w:r>
      <w:r>
        <w:t xml:space="preserve"> = .707 on fixed effect for condition and </w:t>
      </w:r>
      <w:r w:rsidRPr="00C7642B">
        <w:rPr>
          <w:i/>
        </w:rPr>
        <w:t>r</w:t>
      </w:r>
      <w:r>
        <w:t xml:space="preserve"> = 1.0 on random effect for data collection site, see Rouder &amp; Morey 2011). Strong evidence was found in favor of the null hypothesis (BF</w:t>
      </w:r>
      <w:r w:rsidRPr="00DB54F8">
        <w:rPr>
          <w:rFonts w:cs="Times New Roman (Body CS)"/>
          <w:vertAlign w:val="subscript"/>
        </w:rPr>
        <w:t>10</w:t>
      </w:r>
      <w:r>
        <w:t xml:space="preserve"> = 0.04, effect size δ = 0.00, 95% HDI [-0.08, 0.07]).</w:t>
      </w:r>
    </w:p>
    <w:p w:rsidR="005130BD" w:rsidRDefault="005130BD" w:rsidP="006F2939">
      <w:pPr>
        <w:pStyle w:val="Heading1"/>
      </w:pPr>
      <w:r>
        <w:t>Conclusions</w:t>
      </w:r>
    </w:p>
    <w:p w:rsidR="005130BD" w:rsidRDefault="005130BD" w:rsidP="004E6A17">
      <w:r>
        <w:t xml:space="preserve">Olson and Fazio’s (2001) study and Moran et al.’s (2020) replication both rely on the successful exclusion of ‘aware’ participants. However, neither study assessed the reliability or validity of their awareness criteria. Our analyses suggest that the criteria are, individually, relatively poor measures of awareness that likely fail to exclude ‘aware’ participants. We created a stricter awareness exclusion criterion that prioritized sensitivity by combining all four into a compound exclusion criterion. When subjected to this more severe test, Moran et al.’s (2020) data does not support the ‘unaware Evaluative Conditioning’ hypothesis. </w:t>
      </w:r>
    </w:p>
    <w:p w:rsidR="005130BD" w:rsidRDefault="005130BD" w:rsidP="004E6A17">
      <w:r>
        <w:t>Results serve to highlight the importance of distinguishing between a replicable statistical effect and a replicable inference regarding a verbal hypothesis of interest (</w:t>
      </w:r>
      <w:proofErr w:type="spellStart"/>
      <w:r>
        <w:t>Vazire</w:t>
      </w:r>
      <w:proofErr w:type="spellEnd"/>
      <w:r>
        <w:t xml:space="preserve">, 2019; see </w:t>
      </w:r>
      <w:r w:rsidR="00C54711">
        <w:t xml:space="preserve">also </w:t>
      </w:r>
      <w:r>
        <w:t>Yarkoni, 2019), as well as highlighting the need to pay greater attention to measurement if our inferences are to be both replicable and valid. Such calls have been made within other areas of psychology (see Flake et al., 2017; Flake &amp; Fried, 2019; Hussey &amp; Hughes, 2020), but rarely within experimental social psychology.</w:t>
      </w:r>
    </w:p>
    <w:p w:rsidR="00FF1505" w:rsidRDefault="005130BD" w:rsidP="004E6A17">
      <w:r>
        <w:t xml:space="preserve">Finally, as coauthors of Moran et al. (2020), we regret that we did not consider creating this compound criterion prior to the preregistration of the replication. Preregistration prior to seeing the results of the primary tests would have increased the evidential weight of the current results. However, the concept of evidential weight is at the core of our critique here: as Moran et al. (2020) note in their discussion, claims for the replicability of support for </w:t>
      </w:r>
      <w:r>
        <w:lastRenderedPageBreak/>
        <w:t>the verbal hypothesis of ‘unaware EC’ have far reaching implications, and such claims require strong evidence. We feel that the general trend of evidence, across Moran et al.’s (2020) analyses and those reported here, is against ‘unaware EC’.</w:t>
      </w:r>
    </w:p>
    <w:p w:rsidR="00FF1505" w:rsidRDefault="00FF1505" w:rsidP="00FF1505">
      <w:r>
        <w:br w:type="page"/>
      </w:r>
    </w:p>
    <w:p w:rsidR="00FF1505" w:rsidRPr="00925E6C" w:rsidRDefault="00FF1505" w:rsidP="00FF1505">
      <w:pPr>
        <w:pStyle w:val="Heading1"/>
      </w:pPr>
      <w:r w:rsidRPr="00925E6C">
        <w:lastRenderedPageBreak/>
        <w:t>Author contributions</w:t>
      </w:r>
    </w:p>
    <w:p w:rsidR="00FF1505" w:rsidRPr="00925E6C" w:rsidRDefault="00FF1505" w:rsidP="00FF1505">
      <w:pPr>
        <w:ind w:right="20"/>
        <w:rPr>
          <w:rFonts w:ascii="Times New Roman" w:hAnsi="Times New Roman" w:cs="Times New Roman"/>
        </w:rPr>
      </w:pPr>
      <w:bookmarkStart w:id="1" w:name="_3rdcrjn" w:colFirst="0" w:colLast="0"/>
      <w:bookmarkEnd w:id="1"/>
      <w:r w:rsidRPr="00925E6C">
        <w:rPr>
          <w:rFonts w:ascii="Times New Roman" w:hAnsi="Times New Roman" w:cs="Times New Roman"/>
        </w:rPr>
        <w:t xml:space="preserve">IH conceptualized the study and analyzed the data. SH provided critical input into the design and analysis. Both authors wrote the article and approved the final submitted version of the manuscript. </w:t>
      </w:r>
      <w:bookmarkStart w:id="2" w:name="_26in1rg" w:colFirst="0" w:colLast="0"/>
      <w:bookmarkStart w:id="3" w:name="_lnxbz9" w:colFirst="0" w:colLast="0"/>
      <w:bookmarkEnd w:id="2"/>
      <w:bookmarkEnd w:id="3"/>
    </w:p>
    <w:p w:rsidR="00FF1505" w:rsidRPr="00925E6C" w:rsidRDefault="00FF1505" w:rsidP="00FF1505">
      <w:pPr>
        <w:pStyle w:val="Heading1"/>
      </w:pPr>
      <w:r w:rsidRPr="00925E6C">
        <w:t>Declaration of Conflicting Interests</w:t>
      </w:r>
    </w:p>
    <w:p w:rsidR="00FF1505" w:rsidRPr="00925E6C" w:rsidRDefault="00C83C75" w:rsidP="00FF1505">
      <w:pPr>
        <w:ind w:right="20"/>
        <w:rPr>
          <w:rFonts w:ascii="Times New Roman" w:hAnsi="Times New Roman" w:cs="Times New Roman"/>
        </w:rPr>
      </w:pPr>
      <w:r>
        <w:rPr>
          <w:rFonts w:ascii="Times New Roman" w:hAnsi="Times New Roman" w:cs="Times New Roman"/>
        </w:rPr>
        <w:t>We</w:t>
      </w:r>
      <w:r w:rsidR="00FF1505" w:rsidRPr="00925E6C">
        <w:rPr>
          <w:rFonts w:ascii="Times New Roman" w:hAnsi="Times New Roman" w:cs="Times New Roman"/>
        </w:rPr>
        <w:t xml:space="preserve"> declare we have no conflicts of interest with respect to the research, authorship, and/or publication of this article.</w:t>
      </w:r>
      <w:bookmarkStart w:id="4" w:name="_35nkun2" w:colFirst="0" w:colLast="0"/>
      <w:bookmarkEnd w:id="4"/>
    </w:p>
    <w:p w:rsidR="00FF1505" w:rsidRPr="00925E6C" w:rsidRDefault="00FF1505" w:rsidP="00FF1505">
      <w:pPr>
        <w:pStyle w:val="Heading1"/>
      </w:pPr>
      <w:r w:rsidRPr="00925E6C">
        <w:t>Funding</w:t>
      </w:r>
    </w:p>
    <w:p w:rsidR="00FF1505" w:rsidRPr="00925E6C" w:rsidRDefault="00FF1505" w:rsidP="00FF1505">
      <w:pPr>
        <w:ind w:right="20"/>
        <w:rPr>
          <w:rFonts w:ascii="Times New Roman" w:hAnsi="Times New Roman" w:cs="Times New Roman"/>
        </w:rPr>
      </w:pPr>
      <w:r w:rsidRPr="00925E6C">
        <w:rPr>
          <w:rFonts w:ascii="Times New Roman" w:hAnsi="Times New Roman" w:cs="Times New Roman"/>
        </w:rPr>
        <w:t>This research was conducted with the support of Ghent University grant 01P05517 to IH and BOF16/MET_V/002 to Jan De Houwer.</w:t>
      </w:r>
      <w:bookmarkStart w:id="5" w:name="_njzngi2pfydr" w:colFirst="0" w:colLast="0"/>
      <w:bookmarkEnd w:id="5"/>
    </w:p>
    <w:p w:rsidR="00BA783B" w:rsidRDefault="00BA783B" w:rsidP="004E6A17"/>
    <w:p w:rsidR="00BA783B" w:rsidRDefault="00BA783B" w:rsidP="00BA783B">
      <w:r>
        <w:br w:type="page"/>
      </w:r>
    </w:p>
    <w:p w:rsidR="00AD4F3F" w:rsidRDefault="00BA783B" w:rsidP="00BA783B">
      <w:pPr>
        <w:pStyle w:val="Heading1"/>
      </w:pPr>
      <w:r>
        <w:lastRenderedPageBreak/>
        <w:t>References</w:t>
      </w:r>
    </w:p>
    <w:p w:rsidR="00DD3B80" w:rsidRPr="00DD3B80" w:rsidRDefault="007053CF" w:rsidP="00DD3B80">
      <w:pPr>
        <w:pStyle w:val="Bibliography"/>
        <w:rPr>
          <w:rFonts w:ascii="Times New Roman" w:cs="Times New Roman"/>
        </w:rPr>
      </w:pPr>
      <w:r>
        <w:fldChar w:fldCharType="begin"/>
      </w:r>
      <w:r w:rsidR="00AC204F">
        <w:instrText xml:space="preserve"> ADDIN ZOTERO_BIBL {"uncited":[],"omitted":[],"custom":[]} CSL_BIBLIOGRAPHY </w:instrText>
      </w:r>
      <w:r>
        <w:fldChar w:fldCharType="separate"/>
      </w:r>
      <w:r w:rsidR="00DD3B80" w:rsidRPr="00DD3B80">
        <w:rPr>
          <w:rFonts w:ascii="Times New Roman" w:cs="Times New Roman"/>
        </w:rPr>
        <w:t xml:space="preserve">Bar-Anan, Y., Houwer, J. D., &amp; Nosek, B. A. (2010). Evaluative conditioning and conscious knowledge of contingencies: A correlational investigation with large samples. </w:t>
      </w:r>
      <w:r w:rsidR="00DD3B80" w:rsidRPr="00DD3B80">
        <w:rPr>
          <w:rFonts w:ascii="Times New Roman" w:cs="Times New Roman"/>
          <w:i/>
          <w:iCs/>
        </w:rPr>
        <w:t>The Quarterly Journal of Experimental Psychology</w:t>
      </w:r>
      <w:r w:rsidR="00DD3B80" w:rsidRPr="00DD3B80">
        <w:rPr>
          <w:rFonts w:ascii="Times New Roman" w:cs="Times New Roman"/>
        </w:rPr>
        <w:t xml:space="preserve">, </w:t>
      </w:r>
      <w:r w:rsidR="00DD3B80" w:rsidRPr="00DD3B80">
        <w:rPr>
          <w:rFonts w:ascii="Times New Roman" w:cs="Times New Roman"/>
          <w:i/>
          <w:iCs/>
        </w:rPr>
        <w:t>63</w:t>
      </w:r>
      <w:r w:rsidR="00DD3B80" w:rsidRPr="00DD3B80">
        <w:rPr>
          <w:rFonts w:ascii="Times New Roman" w:cs="Times New Roman"/>
        </w:rPr>
        <w:t>(12), 2313–2335. https://doi.org/10.1080/17470211003802442</w:t>
      </w:r>
    </w:p>
    <w:p w:rsidR="00DD3B80" w:rsidRPr="00DD3B80" w:rsidRDefault="00DD3B80" w:rsidP="00DD3B80">
      <w:pPr>
        <w:pStyle w:val="Bibliography"/>
        <w:rPr>
          <w:rFonts w:ascii="Times New Roman" w:cs="Times New Roman"/>
        </w:rPr>
      </w:pPr>
      <w:r w:rsidRPr="00DD3B80">
        <w:rPr>
          <w:rFonts w:ascii="Times New Roman" w:cs="Times New Roman"/>
        </w:rPr>
        <w:t xml:space="preserve">Flake, J. K., &amp; Fried, E. I. (2019). </w:t>
      </w:r>
      <w:r w:rsidRPr="00DD3B80">
        <w:rPr>
          <w:rFonts w:ascii="Times New Roman" w:cs="Times New Roman"/>
          <w:i/>
          <w:iCs/>
        </w:rPr>
        <w:t xml:space="preserve">Measurement </w:t>
      </w:r>
      <w:proofErr w:type="spellStart"/>
      <w:r w:rsidRPr="00DD3B80">
        <w:rPr>
          <w:rFonts w:ascii="Times New Roman" w:cs="Times New Roman"/>
          <w:i/>
          <w:iCs/>
        </w:rPr>
        <w:t>Schmeasurement</w:t>
      </w:r>
      <w:proofErr w:type="spellEnd"/>
      <w:r w:rsidRPr="00DD3B80">
        <w:rPr>
          <w:rFonts w:ascii="Times New Roman" w:cs="Times New Roman"/>
          <w:i/>
          <w:iCs/>
        </w:rPr>
        <w:t>: Questionable Measurement Practices and How to Avoid Them</w:t>
      </w:r>
      <w:r w:rsidRPr="00DD3B80">
        <w:rPr>
          <w:rFonts w:ascii="Times New Roman" w:cs="Times New Roman"/>
        </w:rPr>
        <w:t xml:space="preserve">. </w:t>
      </w:r>
      <w:r w:rsidRPr="00DD3B80">
        <w:rPr>
          <w:rFonts w:ascii="Times New Roman" w:cs="Times New Roman"/>
          <w:i/>
          <w:iCs/>
        </w:rPr>
        <w:t>Preprint</w:t>
      </w:r>
      <w:r w:rsidRPr="00DD3B80">
        <w:rPr>
          <w:rFonts w:ascii="Times New Roman" w:cs="Times New Roman"/>
        </w:rPr>
        <w:t>. https://doi.org/10.31234/osf.io/hs7wm</w:t>
      </w:r>
    </w:p>
    <w:p w:rsidR="00DD3B80" w:rsidRPr="00DD3B80" w:rsidRDefault="00DD3B80" w:rsidP="00DD3B80">
      <w:pPr>
        <w:pStyle w:val="Bibliography"/>
        <w:rPr>
          <w:rFonts w:ascii="Times New Roman" w:cs="Times New Roman"/>
        </w:rPr>
      </w:pPr>
      <w:r w:rsidRPr="00DD3B80">
        <w:rPr>
          <w:rFonts w:ascii="Times New Roman" w:cs="Times New Roman"/>
        </w:rPr>
        <w:t xml:space="preserve">Flake, J. K., </w:t>
      </w:r>
      <w:proofErr w:type="spellStart"/>
      <w:r w:rsidRPr="00DD3B80">
        <w:rPr>
          <w:rFonts w:ascii="Times New Roman" w:cs="Times New Roman"/>
        </w:rPr>
        <w:t>Pek</w:t>
      </w:r>
      <w:proofErr w:type="spellEnd"/>
      <w:r w:rsidRPr="00DD3B80">
        <w:rPr>
          <w:rFonts w:ascii="Times New Roman" w:cs="Times New Roman"/>
        </w:rPr>
        <w:t xml:space="preserve">, J., &amp; Hehman, E. (2017). Construct Validation in Social and Personality Research: Current Practice and Recommendations. </w:t>
      </w:r>
      <w:r w:rsidRPr="00DD3B80">
        <w:rPr>
          <w:rFonts w:ascii="Times New Roman" w:cs="Times New Roman"/>
          <w:i/>
          <w:iCs/>
        </w:rPr>
        <w:t>Social Psychological and Personality Science</w:t>
      </w:r>
      <w:r w:rsidRPr="00DD3B80">
        <w:rPr>
          <w:rFonts w:ascii="Times New Roman" w:cs="Times New Roman"/>
        </w:rPr>
        <w:t xml:space="preserve">, </w:t>
      </w:r>
      <w:r w:rsidRPr="00DD3B80">
        <w:rPr>
          <w:rFonts w:ascii="Times New Roman" w:cs="Times New Roman"/>
          <w:i/>
          <w:iCs/>
        </w:rPr>
        <w:t>8</w:t>
      </w:r>
      <w:r w:rsidRPr="00DD3B80">
        <w:rPr>
          <w:rFonts w:ascii="Times New Roman" w:cs="Times New Roman"/>
        </w:rPr>
        <w:t>(4), 370–378. https://doi.org/10.1177/1948550617693063</w:t>
      </w:r>
    </w:p>
    <w:p w:rsidR="00DD3B80" w:rsidRPr="00DD3B80" w:rsidRDefault="00DD3B80" w:rsidP="00DD3B80">
      <w:pPr>
        <w:pStyle w:val="Bibliography"/>
        <w:rPr>
          <w:rFonts w:ascii="Times New Roman" w:cs="Times New Roman"/>
        </w:rPr>
      </w:pPr>
      <w:r w:rsidRPr="00DD3B80">
        <w:rPr>
          <w:rFonts w:ascii="Times New Roman" w:cs="Times New Roman"/>
        </w:rPr>
        <w:t xml:space="preserve">Hussey, I., &amp; Hughes, S. (2020). Hidden invalidity among fifteen commonly used measures in social and personality psychology. </w:t>
      </w:r>
      <w:r w:rsidRPr="00DD3B80">
        <w:rPr>
          <w:rFonts w:ascii="Times New Roman" w:cs="Times New Roman"/>
          <w:i/>
          <w:iCs/>
        </w:rPr>
        <w:t>Advances in Methods and Practices in Psychological Science</w:t>
      </w:r>
      <w:r w:rsidRPr="00DD3B80">
        <w:rPr>
          <w:rFonts w:ascii="Times New Roman" w:cs="Times New Roman"/>
        </w:rPr>
        <w:t xml:space="preserve">, </w:t>
      </w:r>
      <w:r w:rsidRPr="00DD3B80">
        <w:rPr>
          <w:rFonts w:ascii="Times New Roman" w:cs="Times New Roman"/>
          <w:i/>
          <w:iCs/>
        </w:rPr>
        <w:t>In Press</w:t>
      </w:r>
      <w:r w:rsidRPr="00DD3B80">
        <w:rPr>
          <w:rFonts w:ascii="Times New Roman" w:cs="Times New Roman"/>
        </w:rPr>
        <w:t>. https://doi.org/10.31234/osf.io/7rbfp</w:t>
      </w:r>
    </w:p>
    <w:p w:rsidR="00DD3B80" w:rsidRPr="00DD3B80" w:rsidRDefault="00DD3B80" w:rsidP="00DD3B80">
      <w:pPr>
        <w:pStyle w:val="Bibliography"/>
        <w:rPr>
          <w:rFonts w:ascii="Times New Roman" w:cs="Times New Roman"/>
        </w:rPr>
      </w:pPr>
      <w:r w:rsidRPr="00DD3B80">
        <w:rPr>
          <w:rFonts w:ascii="Times New Roman" w:cs="Times New Roman"/>
        </w:rPr>
        <w:t xml:space="preserve">Meijer, R. R. (1994). The Number of Guttman Errors as a Simple and Powerful Person-Fit Statistic. </w:t>
      </w:r>
      <w:r w:rsidRPr="00DD3B80">
        <w:rPr>
          <w:rFonts w:ascii="Times New Roman" w:cs="Times New Roman"/>
          <w:i/>
          <w:iCs/>
        </w:rPr>
        <w:t>Applied Psychological Measurement</w:t>
      </w:r>
      <w:r w:rsidRPr="00DD3B80">
        <w:rPr>
          <w:rFonts w:ascii="Times New Roman" w:cs="Times New Roman"/>
        </w:rPr>
        <w:t xml:space="preserve">, </w:t>
      </w:r>
      <w:r w:rsidRPr="00DD3B80">
        <w:rPr>
          <w:rFonts w:ascii="Times New Roman" w:cs="Times New Roman"/>
          <w:i/>
          <w:iCs/>
        </w:rPr>
        <w:t>18</w:t>
      </w:r>
      <w:r w:rsidRPr="00DD3B80">
        <w:rPr>
          <w:rFonts w:ascii="Times New Roman" w:cs="Times New Roman"/>
        </w:rPr>
        <w:t>(4), 311–314. https://doi.org/10.1177/014662169401800402</w:t>
      </w:r>
    </w:p>
    <w:p w:rsidR="00DD3B80" w:rsidRPr="00DD3B80" w:rsidRDefault="00DD3B80" w:rsidP="00DD3B80">
      <w:pPr>
        <w:pStyle w:val="Bibliography"/>
        <w:rPr>
          <w:rFonts w:ascii="Times New Roman" w:cs="Times New Roman"/>
        </w:rPr>
      </w:pPr>
      <w:r w:rsidRPr="00DD3B80">
        <w:rPr>
          <w:rFonts w:ascii="Times New Roman" w:cs="Times New Roman"/>
        </w:rPr>
        <w:t xml:space="preserve">Moran, T., Hughes, S., Hussey, I., Vadillo, M. A., Olson, M. A., Aust, F., Bading, K., Balas, R., Benedick, T., Corneille, O., Douglas, S. B., Ferguson, M. J., Fritzlen, K. A., Gast, A., Gawronski, B., </w:t>
      </w:r>
      <w:proofErr w:type="spellStart"/>
      <w:r w:rsidRPr="00DD3B80">
        <w:rPr>
          <w:rFonts w:ascii="Times New Roman" w:cs="Times New Roman"/>
        </w:rPr>
        <w:t>Giménez</w:t>
      </w:r>
      <w:proofErr w:type="spellEnd"/>
      <w:r w:rsidRPr="00DD3B80">
        <w:rPr>
          <w:rFonts w:ascii="Times New Roman" w:cs="Times New Roman"/>
        </w:rPr>
        <w:t xml:space="preserve">-Fernández, T., </w:t>
      </w:r>
      <w:proofErr w:type="spellStart"/>
      <w:r w:rsidRPr="00DD3B80">
        <w:rPr>
          <w:rFonts w:ascii="Times New Roman" w:cs="Times New Roman"/>
        </w:rPr>
        <w:t>Hanusz</w:t>
      </w:r>
      <w:proofErr w:type="spellEnd"/>
      <w:r w:rsidRPr="00DD3B80">
        <w:rPr>
          <w:rFonts w:ascii="Times New Roman" w:cs="Times New Roman"/>
        </w:rPr>
        <w:t xml:space="preserve">, K., Heycke, T., Högden, F., … De Houwer, J. (2020). Incidental Attitude Formation via the Surveillance Task: A Registered Replication Report of Olson and Fazio (2001). </w:t>
      </w:r>
      <w:r w:rsidRPr="00DD3B80">
        <w:rPr>
          <w:rFonts w:ascii="Times New Roman" w:cs="Times New Roman"/>
          <w:i/>
          <w:iCs/>
        </w:rPr>
        <w:t>Psychological Science</w:t>
      </w:r>
      <w:r w:rsidRPr="00DD3B80">
        <w:rPr>
          <w:rFonts w:ascii="Times New Roman" w:cs="Times New Roman"/>
        </w:rPr>
        <w:t xml:space="preserve">, </w:t>
      </w:r>
      <w:r w:rsidRPr="00DD3B80">
        <w:rPr>
          <w:rFonts w:ascii="Times New Roman" w:cs="Times New Roman"/>
          <w:i/>
          <w:iCs/>
        </w:rPr>
        <w:t>(Stage 1 acceptance)</w:t>
      </w:r>
      <w:r w:rsidRPr="00DD3B80">
        <w:rPr>
          <w:rFonts w:ascii="Times New Roman" w:cs="Times New Roman"/>
        </w:rPr>
        <w:t>. https://doi.org/10.31234/osf.io/4gzsp</w:t>
      </w:r>
    </w:p>
    <w:p w:rsidR="00DD3B80" w:rsidRPr="00DD3B80" w:rsidRDefault="00DD3B80" w:rsidP="00DD3B80">
      <w:pPr>
        <w:pStyle w:val="Bibliography"/>
        <w:rPr>
          <w:rFonts w:ascii="Times New Roman" w:cs="Times New Roman"/>
        </w:rPr>
      </w:pPr>
      <w:r w:rsidRPr="00DD3B80">
        <w:rPr>
          <w:rFonts w:ascii="Times New Roman" w:cs="Times New Roman"/>
        </w:rPr>
        <w:lastRenderedPageBreak/>
        <w:t xml:space="preserve">Olson, M. A., &amp; Fazio, R. H. (2001). Implicit Attitude Formation Through Classical Conditioning. </w:t>
      </w:r>
      <w:r w:rsidRPr="00DD3B80">
        <w:rPr>
          <w:rFonts w:ascii="Times New Roman" w:cs="Times New Roman"/>
          <w:i/>
          <w:iCs/>
        </w:rPr>
        <w:t>Psychological Science</w:t>
      </w:r>
      <w:r w:rsidRPr="00DD3B80">
        <w:rPr>
          <w:rFonts w:ascii="Times New Roman" w:cs="Times New Roman"/>
        </w:rPr>
        <w:t xml:space="preserve">, </w:t>
      </w:r>
      <w:r w:rsidRPr="00DD3B80">
        <w:rPr>
          <w:rFonts w:ascii="Times New Roman" w:cs="Times New Roman"/>
          <w:i/>
          <w:iCs/>
        </w:rPr>
        <w:t>12</w:t>
      </w:r>
      <w:r w:rsidRPr="00DD3B80">
        <w:rPr>
          <w:rFonts w:ascii="Times New Roman" w:cs="Times New Roman"/>
        </w:rPr>
        <w:t>(5), 413–417. https://doi.org/10.1111/1467-9280.00376</w:t>
      </w:r>
    </w:p>
    <w:p w:rsidR="00DD3B80" w:rsidRPr="00DD3B80" w:rsidRDefault="00DD3B80" w:rsidP="00DD3B80">
      <w:pPr>
        <w:pStyle w:val="Bibliography"/>
        <w:rPr>
          <w:rFonts w:ascii="Times New Roman" w:cs="Times New Roman"/>
        </w:rPr>
      </w:pPr>
      <w:r w:rsidRPr="00DD3B80">
        <w:rPr>
          <w:rFonts w:ascii="Times New Roman" w:cs="Times New Roman"/>
        </w:rPr>
        <w:t xml:space="preserve">Rouder, J. N., &amp; Morey, R. D. (2011). A Bayes factor meta-analysis of </w:t>
      </w:r>
      <w:proofErr w:type="spellStart"/>
      <w:r w:rsidRPr="00DD3B80">
        <w:rPr>
          <w:rFonts w:ascii="Times New Roman" w:cs="Times New Roman"/>
        </w:rPr>
        <w:t>Bem’s</w:t>
      </w:r>
      <w:proofErr w:type="spellEnd"/>
      <w:r w:rsidRPr="00DD3B80">
        <w:rPr>
          <w:rFonts w:ascii="Times New Roman" w:cs="Times New Roman"/>
        </w:rPr>
        <w:t xml:space="preserve"> ESP claim. </w:t>
      </w:r>
      <w:r w:rsidRPr="00DD3B80">
        <w:rPr>
          <w:rFonts w:ascii="Times New Roman" w:cs="Times New Roman"/>
          <w:i/>
          <w:iCs/>
        </w:rPr>
        <w:t>Psychonomic Bulletin &amp; Review</w:t>
      </w:r>
      <w:r w:rsidRPr="00DD3B80">
        <w:rPr>
          <w:rFonts w:ascii="Times New Roman" w:cs="Times New Roman"/>
        </w:rPr>
        <w:t xml:space="preserve">, </w:t>
      </w:r>
      <w:r w:rsidRPr="00DD3B80">
        <w:rPr>
          <w:rFonts w:ascii="Times New Roman" w:cs="Times New Roman"/>
          <w:i/>
          <w:iCs/>
        </w:rPr>
        <w:t>18</w:t>
      </w:r>
      <w:r w:rsidRPr="00DD3B80">
        <w:rPr>
          <w:rFonts w:ascii="Times New Roman" w:cs="Times New Roman"/>
        </w:rPr>
        <w:t>(4), 682–689. https://doi.org/10.3758/s13423-011-0088-7</w:t>
      </w:r>
    </w:p>
    <w:p w:rsidR="00DD3B80" w:rsidRPr="00DD3B80" w:rsidRDefault="00DD3B80" w:rsidP="00DD3B80">
      <w:pPr>
        <w:pStyle w:val="Bibliography"/>
        <w:rPr>
          <w:rFonts w:ascii="Times New Roman" w:cs="Times New Roman"/>
        </w:rPr>
      </w:pPr>
      <w:r w:rsidRPr="00DD3B80">
        <w:rPr>
          <w:rFonts w:ascii="Times New Roman" w:cs="Times New Roman"/>
        </w:rPr>
        <w:t xml:space="preserve">Shanks, D. R. (2017). Regressive research: The pitfalls of post hoc data selection in the study of unconscious mental processes. </w:t>
      </w:r>
      <w:r w:rsidRPr="00DD3B80">
        <w:rPr>
          <w:rFonts w:ascii="Times New Roman" w:cs="Times New Roman"/>
          <w:i/>
          <w:iCs/>
        </w:rPr>
        <w:t>Psychonomic Bulletin &amp; Review</w:t>
      </w:r>
      <w:r w:rsidRPr="00DD3B80">
        <w:rPr>
          <w:rFonts w:ascii="Times New Roman" w:cs="Times New Roman"/>
        </w:rPr>
        <w:t xml:space="preserve">, </w:t>
      </w:r>
      <w:r w:rsidRPr="00DD3B80">
        <w:rPr>
          <w:rFonts w:ascii="Times New Roman" w:cs="Times New Roman"/>
          <w:i/>
          <w:iCs/>
        </w:rPr>
        <w:t>24</w:t>
      </w:r>
      <w:r w:rsidRPr="00DD3B80">
        <w:rPr>
          <w:rFonts w:ascii="Times New Roman" w:cs="Times New Roman"/>
        </w:rPr>
        <w:t>(3), 752–775. https://doi.org/10.3758/s13423-016-1170-y</w:t>
      </w:r>
    </w:p>
    <w:p w:rsidR="00DD3B80" w:rsidRPr="00DD3B80" w:rsidRDefault="00DD3B80" w:rsidP="00DD3B80">
      <w:pPr>
        <w:pStyle w:val="Bibliography"/>
        <w:rPr>
          <w:rFonts w:ascii="Times New Roman" w:cs="Times New Roman"/>
        </w:rPr>
      </w:pPr>
      <w:r w:rsidRPr="00DD3B80">
        <w:rPr>
          <w:rFonts w:ascii="Times New Roman" w:cs="Times New Roman"/>
        </w:rPr>
        <w:t xml:space="preserve">Vadillo, M. A., </w:t>
      </w:r>
      <w:proofErr w:type="spellStart"/>
      <w:r w:rsidRPr="00DD3B80">
        <w:rPr>
          <w:rFonts w:ascii="Times New Roman" w:cs="Times New Roman"/>
        </w:rPr>
        <w:t>Linssen</w:t>
      </w:r>
      <w:proofErr w:type="spellEnd"/>
      <w:r w:rsidRPr="00DD3B80">
        <w:rPr>
          <w:rFonts w:ascii="Times New Roman" w:cs="Times New Roman"/>
        </w:rPr>
        <w:t xml:space="preserve">, D., </w:t>
      </w:r>
      <w:proofErr w:type="spellStart"/>
      <w:r w:rsidRPr="00DD3B80">
        <w:rPr>
          <w:rFonts w:ascii="Times New Roman" w:cs="Times New Roman"/>
        </w:rPr>
        <w:t>Orgaz</w:t>
      </w:r>
      <w:proofErr w:type="spellEnd"/>
      <w:r w:rsidRPr="00DD3B80">
        <w:rPr>
          <w:rFonts w:ascii="Times New Roman" w:cs="Times New Roman"/>
        </w:rPr>
        <w:t xml:space="preserve">, C., Parsons, S., &amp; Shanks, D. R. (2020). Unconscious or underpowered? Probabilistic cuing of visual attention. </w:t>
      </w:r>
      <w:r w:rsidRPr="00DD3B80">
        <w:rPr>
          <w:rFonts w:ascii="Times New Roman" w:cs="Times New Roman"/>
          <w:i/>
          <w:iCs/>
        </w:rPr>
        <w:t>Journal of Experimental Psychology: General</w:t>
      </w:r>
      <w:r w:rsidRPr="00DD3B80">
        <w:rPr>
          <w:rFonts w:ascii="Times New Roman" w:cs="Times New Roman"/>
        </w:rPr>
        <w:t xml:space="preserve">, </w:t>
      </w:r>
      <w:r w:rsidRPr="00DD3B80">
        <w:rPr>
          <w:rFonts w:ascii="Times New Roman" w:cs="Times New Roman"/>
          <w:i/>
          <w:iCs/>
        </w:rPr>
        <w:t>149</w:t>
      </w:r>
      <w:r w:rsidRPr="00DD3B80">
        <w:rPr>
          <w:rFonts w:ascii="Times New Roman" w:cs="Times New Roman"/>
        </w:rPr>
        <w:t>(1), 160–181. https://doi.org/10.1037/xge0000632</w:t>
      </w:r>
    </w:p>
    <w:p w:rsidR="00DD3B80" w:rsidRPr="00DD3B80" w:rsidRDefault="00DD3B80" w:rsidP="00DD3B80">
      <w:pPr>
        <w:pStyle w:val="Bibliography"/>
        <w:rPr>
          <w:rFonts w:ascii="Times New Roman" w:cs="Times New Roman"/>
        </w:rPr>
      </w:pPr>
      <w:r w:rsidRPr="00DD3B80">
        <w:rPr>
          <w:rFonts w:ascii="Times New Roman" w:cs="Times New Roman"/>
        </w:rPr>
        <w:t xml:space="preserve">Valentine, J. C., Pigott, T. D., &amp; Rothstein, H. R. (2010). How Many Studies Do You Need?: A Primer on Statistical Power for Meta-Analysis. </w:t>
      </w:r>
      <w:r w:rsidRPr="00DD3B80">
        <w:rPr>
          <w:rFonts w:ascii="Times New Roman" w:cs="Times New Roman"/>
          <w:i/>
          <w:iCs/>
        </w:rPr>
        <w:t>Journal of Educational and Behavioral Statistics</w:t>
      </w:r>
      <w:r w:rsidRPr="00DD3B80">
        <w:rPr>
          <w:rFonts w:ascii="Times New Roman" w:cs="Times New Roman"/>
        </w:rPr>
        <w:t xml:space="preserve">, </w:t>
      </w:r>
      <w:r w:rsidRPr="00DD3B80">
        <w:rPr>
          <w:rFonts w:ascii="Times New Roman" w:cs="Times New Roman"/>
          <w:i/>
          <w:iCs/>
        </w:rPr>
        <w:t>35</w:t>
      </w:r>
      <w:r w:rsidRPr="00DD3B80">
        <w:rPr>
          <w:rFonts w:ascii="Times New Roman" w:cs="Times New Roman"/>
        </w:rPr>
        <w:t>(2), 215–247. https://doi.org/10.3102/1076998609346961</w:t>
      </w:r>
    </w:p>
    <w:p w:rsidR="00DD3B80" w:rsidRPr="00DD3B80" w:rsidRDefault="00DD3B80" w:rsidP="00DD3B80">
      <w:pPr>
        <w:pStyle w:val="Bibliography"/>
        <w:rPr>
          <w:rFonts w:ascii="Times New Roman" w:cs="Times New Roman"/>
        </w:rPr>
      </w:pPr>
      <w:proofErr w:type="spellStart"/>
      <w:r w:rsidRPr="00DD3B80">
        <w:rPr>
          <w:rFonts w:ascii="Times New Roman" w:cs="Times New Roman"/>
        </w:rPr>
        <w:t>Vazire</w:t>
      </w:r>
      <w:proofErr w:type="spellEnd"/>
      <w:r w:rsidRPr="00DD3B80">
        <w:rPr>
          <w:rFonts w:ascii="Times New Roman" w:cs="Times New Roman"/>
        </w:rPr>
        <w:t xml:space="preserve">, S. (2019). </w:t>
      </w:r>
      <w:r w:rsidRPr="00DD3B80">
        <w:rPr>
          <w:rFonts w:ascii="Times New Roman" w:cs="Times New Roman"/>
          <w:i/>
          <w:iCs/>
        </w:rPr>
        <w:t>“Thoughts inspired by the @</w:t>
      </w:r>
      <w:proofErr w:type="spellStart"/>
      <w:r w:rsidRPr="00DD3B80">
        <w:rPr>
          <w:rFonts w:ascii="Times New Roman" w:cs="Times New Roman"/>
          <w:i/>
          <w:iCs/>
        </w:rPr>
        <w:t>replicats</w:t>
      </w:r>
      <w:proofErr w:type="spellEnd"/>
      <w:r w:rsidRPr="00DD3B80">
        <w:rPr>
          <w:rFonts w:ascii="Times New Roman" w:cs="Times New Roman"/>
          <w:i/>
          <w:iCs/>
        </w:rPr>
        <w:t xml:space="preserve"> workshop: Replicability of Evidence asks ‘Would I get consistent evidence if I did the same thing again?’ Replicability of Inferences asks ‘Would others draw the same inference from this evidence as the claim in the paper?’ (1/5).”</w:t>
      </w:r>
      <w:r w:rsidRPr="00DD3B80">
        <w:rPr>
          <w:rFonts w:ascii="Times New Roman" w:cs="Times New Roman"/>
        </w:rPr>
        <w:t xml:space="preserve"> [Tweet]. https://twitter.com/siminevazire/status/1148149981292978178</w:t>
      </w:r>
    </w:p>
    <w:p w:rsidR="00DD3B80" w:rsidRPr="00DD3B80" w:rsidRDefault="00DD3B80" w:rsidP="00DD3B80">
      <w:pPr>
        <w:pStyle w:val="Bibliography"/>
        <w:rPr>
          <w:rFonts w:ascii="Times New Roman" w:cs="Times New Roman"/>
        </w:rPr>
      </w:pPr>
      <w:r w:rsidRPr="00DD3B80">
        <w:rPr>
          <w:rFonts w:ascii="Times New Roman" w:cs="Times New Roman"/>
        </w:rPr>
        <w:t xml:space="preserve">Yarkoni, T. (2019). </w:t>
      </w:r>
      <w:r w:rsidRPr="00DD3B80">
        <w:rPr>
          <w:rFonts w:ascii="Times New Roman" w:cs="Times New Roman"/>
          <w:i/>
          <w:iCs/>
        </w:rPr>
        <w:t>The Generalizability Crisis</w:t>
      </w:r>
      <w:r w:rsidRPr="00DD3B80">
        <w:rPr>
          <w:rFonts w:ascii="Times New Roman" w:cs="Times New Roman"/>
        </w:rPr>
        <w:t xml:space="preserve">. </w:t>
      </w:r>
      <w:r w:rsidRPr="00DD3B80">
        <w:rPr>
          <w:rFonts w:ascii="Times New Roman" w:cs="Times New Roman"/>
          <w:i/>
          <w:iCs/>
        </w:rPr>
        <w:t>Preprint</w:t>
      </w:r>
      <w:r w:rsidRPr="00DD3B80">
        <w:rPr>
          <w:rFonts w:ascii="Times New Roman" w:cs="Times New Roman"/>
        </w:rPr>
        <w:t>. https://doi.org/10.31234/osf.io/jqw35</w:t>
      </w:r>
    </w:p>
    <w:p w:rsidR="00BA783B" w:rsidRPr="00BA783B" w:rsidRDefault="007053CF" w:rsidP="00BA783B">
      <w:pPr>
        <w:ind w:firstLine="0"/>
      </w:pPr>
      <w:r>
        <w:fldChar w:fldCharType="end"/>
      </w:r>
    </w:p>
    <w:sectPr w:rsidR="00BA783B" w:rsidRPr="00BA783B" w:rsidSect="00F0661C">
      <w:headerReference w:type="default" r:id="rId12"/>
      <w:headerReference w:type="first" r:id="rId13"/>
      <w:footnotePr>
        <w:pos w:val="beneathText"/>
      </w:footnotePr>
      <w:pgSz w:w="11900"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564A" w:rsidRDefault="008A564A">
      <w:pPr>
        <w:spacing w:line="240" w:lineRule="auto"/>
      </w:pPr>
      <w:r>
        <w:separator/>
      </w:r>
    </w:p>
  </w:endnote>
  <w:endnote w:type="continuationSeparator" w:id="0">
    <w:p w:rsidR="008A564A" w:rsidRDefault="008A56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Times New Roman (Body CS)">
    <w:panose1 w:val="020206030504050203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564A" w:rsidRDefault="008A564A">
      <w:pPr>
        <w:spacing w:line="240" w:lineRule="auto"/>
      </w:pPr>
      <w:r>
        <w:separator/>
      </w:r>
    </w:p>
  </w:footnote>
  <w:footnote w:type="continuationSeparator" w:id="0">
    <w:p w:rsidR="008A564A" w:rsidRDefault="008A56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C57" w:rsidRDefault="008A564A" w:rsidP="004E6A17">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CA47D2">
          <w:rPr>
            <w:rStyle w:val="Strong"/>
          </w:rPr>
          <w:t>REPLICABLE EFFECTS VS REPLICABLE INFERENCES</w:t>
        </w:r>
      </w:sdtContent>
    </w:sdt>
    <w:r w:rsidR="00B12140">
      <w:rPr>
        <w:rStyle w:val="Strong"/>
      </w:rPr>
      <w:ptab w:relativeTo="margin" w:alignment="right" w:leader="none"/>
    </w:r>
    <w:r w:rsidR="00B12140">
      <w:rPr>
        <w:rStyle w:val="Strong"/>
      </w:rPr>
      <w:fldChar w:fldCharType="begin"/>
    </w:r>
    <w:r w:rsidR="00B12140">
      <w:rPr>
        <w:rStyle w:val="Strong"/>
      </w:rPr>
      <w:instrText xml:space="preserve"> PAGE   \* MERGEFORMAT </w:instrText>
    </w:r>
    <w:r w:rsidR="00B12140">
      <w:rPr>
        <w:rStyle w:val="Strong"/>
      </w:rPr>
      <w:fldChar w:fldCharType="separate"/>
    </w:r>
    <w:r w:rsidR="00B12140">
      <w:rPr>
        <w:rStyle w:val="Strong"/>
        <w:noProof/>
      </w:rPr>
      <w:t>4</w:t>
    </w:r>
    <w:r w:rsidR="00B12140">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C57" w:rsidRPr="00CA47D2" w:rsidRDefault="00B12140" w:rsidP="00CA47D2">
    <w:pPr>
      <w:pStyle w:val="Header"/>
      <w:rPr>
        <w:caps/>
      </w:rPr>
    </w:pPr>
    <w:r>
      <w:t xml:space="preserve">Running head: </w:t>
    </w:r>
    <w:sdt>
      <w:sdtPr>
        <w:rPr>
          <w:rFonts w:ascii="Times New Roman" w:eastAsia="Times New Roman" w:hAnsi="Times New Roman" w:cs="Times New Roman"/>
          <w:color w:val="000000"/>
          <w:kern w:val="0"/>
          <w:lang w:eastAsia="en-US"/>
        </w:rPr>
        <w:alias w:val="Running head"/>
        <w:tag w:val=""/>
        <w:id w:val="-696842620"/>
        <w:dataBinding w:prefixMappings="xmlns:ns0='http://schemas.microsoft.com/office/2006/coverPageProps' " w:xpath="/ns0:CoverPageProperties[1]/ns0:Abstract[1]" w:storeItemID="{55AF091B-3C7A-41E3-B477-F2FDAA23CFDA}"/>
        <w:text/>
      </w:sdtPr>
      <w:sdtEndPr/>
      <w:sdtContent>
        <w:r w:rsidR="00CA47D2" w:rsidRPr="00CA47D2">
          <w:rPr>
            <w:rFonts w:ascii="Times New Roman" w:eastAsia="Times New Roman" w:hAnsi="Times New Roman" w:cs="Times New Roman"/>
            <w:color w:val="000000"/>
            <w:kern w:val="0"/>
            <w:lang w:eastAsia="en-US"/>
          </w:rPr>
          <w:t xml:space="preserve">REPLICABLE EFFECTS </w:t>
        </w:r>
        <w:r w:rsidR="00CA47D2">
          <w:rPr>
            <w:rFonts w:ascii="Times New Roman" w:eastAsia="Times New Roman" w:hAnsi="Times New Roman" w:cs="Times New Roman"/>
            <w:color w:val="000000"/>
            <w:kern w:val="0"/>
            <w:lang w:eastAsia="en-US"/>
          </w:rPr>
          <w:t xml:space="preserve">VS </w:t>
        </w:r>
        <w:r w:rsidR="00CA47D2" w:rsidRPr="00CA47D2">
          <w:rPr>
            <w:rFonts w:ascii="Times New Roman" w:eastAsia="Times New Roman" w:hAnsi="Times New Roman" w:cs="Times New Roman"/>
            <w:color w:val="000000"/>
            <w:kern w:val="0"/>
            <w:lang w:eastAsia="en-US"/>
          </w:rPr>
          <w:t>REPLICABLE INFERENCES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163676">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2"/>
  <w:proofState w:spelling="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823"/>
    <w:rsid w:val="00094BB7"/>
    <w:rsid w:val="00110BB6"/>
    <w:rsid w:val="0015390E"/>
    <w:rsid w:val="00163676"/>
    <w:rsid w:val="00202DA8"/>
    <w:rsid w:val="00240693"/>
    <w:rsid w:val="00251F81"/>
    <w:rsid w:val="00350AAB"/>
    <w:rsid w:val="0037108B"/>
    <w:rsid w:val="0037725E"/>
    <w:rsid w:val="003B4965"/>
    <w:rsid w:val="00411D2B"/>
    <w:rsid w:val="004169A1"/>
    <w:rsid w:val="004270C7"/>
    <w:rsid w:val="004A46DF"/>
    <w:rsid w:val="004E6A17"/>
    <w:rsid w:val="005130BD"/>
    <w:rsid w:val="00524126"/>
    <w:rsid w:val="00545219"/>
    <w:rsid w:val="005B1097"/>
    <w:rsid w:val="005F06BC"/>
    <w:rsid w:val="006417E1"/>
    <w:rsid w:val="006952DB"/>
    <w:rsid w:val="006F2939"/>
    <w:rsid w:val="00703823"/>
    <w:rsid w:val="007053CF"/>
    <w:rsid w:val="007231B6"/>
    <w:rsid w:val="007A55CC"/>
    <w:rsid w:val="00864C8D"/>
    <w:rsid w:val="008A564A"/>
    <w:rsid w:val="008B0025"/>
    <w:rsid w:val="008B1272"/>
    <w:rsid w:val="008C4EA9"/>
    <w:rsid w:val="0091730E"/>
    <w:rsid w:val="00931C57"/>
    <w:rsid w:val="009C2CD6"/>
    <w:rsid w:val="00A07A4D"/>
    <w:rsid w:val="00AC204F"/>
    <w:rsid w:val="00AD4F3F"/>
    <w:rsid w:val="00B12140"/>
    <w:rsid w:val="00B454AE"/>
    <w:rsid w:val="00BA783B"/>
    <w:rsid w:val="00C10D5B"/>
    <w:rsid w:val="00C54711"/>
    <w:rsid w:val="00C7642B"/>
    <w:rsid w:val="00C83C75"/>
    <w:rsid w:val="00CA0F5D"/>
    <w:rsid w:val="00CA47D2"/>
    <w:rsid w:val="00D87A3B"/>
    <w:rsid w:val="00D97561"/>
    <w:rsid w:val="00DB3771"/>
    <w:rsid w:val="00DB54F8"/>
    <w:rsid w:val="00DC7043"/>
    <w:rsid w:val="00DD3B80"/>
    <w:rsid w:val="00E01A5C"/>
    <w:rsid w:val="00EB6E2F"/>
    <w:rsid w:val="00EC2B3D"/>
    <w:rsid w:val="00ED7EAE"/>
    <w:rsid w:val="00EF6297"/>
    <w:rsid w:val="00F0661C"/>
    <w:rsid w:val="00F9011E"/>
    <w:rsid w:val="00FA651A"/>
    <w:rsid w:val="00FF1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B7719A"/>
  <w15:docId w15:val="{1EEF8EA1-DE93-184C-953E-22DB1B7B8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styleId="Hyperlink">
    <w:name w:val="Hyperlink"/>
    <w:basedOn w:val="DefaultParagraphFont"/>
    <w:uiPriority w:val="99"/>
    <w:unhideWhenUsed/>
    <w:rsid w:val="00DD3B80"/>
    <w:rPr>
      <w:color w:val="5F5F5F" w:themeColor="hyperlink"/>
      <w:u w:val="single"/>
    </w:rPr>
  </w:style>
  <w:style w:type="character" w:styleId="UnresolvedMention">
    <w:name w:val="Unresolved Mention"/>
    <w:basedOn w:val="DefaultParagraphFont"/>
    <w:uiPriority w:val="99"/>
    <w:semiHidden/>
    <w:unhideWhenUsed/>
    <w:rsid w:val="00DD3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yperlink" Target="https://osf.io/ugrjh/"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an/Library/Group%20Containers/UBF8T346G9.Office/User%20Content.localized/Templates.localized/APA%206th%20editio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20A5F5A7D5024A828929ABEAA31A8D"/>
        <w:category>
          <w:name w:val="General"/>
          <w:gallery w:val="placeholder"/>
        </w:category>
        <w:types>
          <w:type w:val="bbPlcHdr"/>
        </w:types>
        <w:behaviors>
          <w:behavior w:val="content"/>
        </w:behaviors>
        <w:guid w:val="{15E832F3-9D29-ED4A-BE0F-083D83D0B3E7}"/>
      </w:docPartPr>
      <w:docPartBody>
        <w:p w:rsidR="00344EEB" w:rsidRDefault="0099424B">
          <w:pPr>
            <w:pStyle w:val="C220A5F5A7D5024A828929ABEAA31A8D"/>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Times New Roman (Body CS)">
    <w:panose1 w:val="020206030504050203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4B"/>
    <w:rsid w:val="00316E98"/>
    <w:rsid w:val="00344EEB"/>
    <w:rsid w:val="00832FBA"/>
    <w:rsid w:val="009942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val="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val="en-US"/>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i/>
      <w:iCs/>
      <w:kern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20A5F5A7D5024A828929ABEAA31A8D">
    <w:name w:val="C220A5F5A7D5024A828929ABEAA31A8D"/>
  </w:style>
  <w:style w:type="paragraph" w:customStyle="1" w:styleId="FB55176A04F1A34E8A1732B70092A7B6">
    <w:name w:val="FB55176A04F1A34E8A1732B70092A7B6"/>
  </w:style>
  <w:style w:type="paragraph" w:customStyle="1" w:styleId="F9075298888B3A4FA6BE20D67CD57950">
    <w:name w:val="F9075298888B3A4FA6BE20D67CD57950"/>
  </w:style>
  <w:style w:type="paragraph" w:customStyle="1" w:styleId="43DB5B6AC80E7B4291FED96161288704">
    <w:name w:val="43DB5B6AC80E7B4291FED96161288704"/>
  </w:style>
  <w:style w:type="character" w:styleId="Emphasis">
    <w:name w:val="Emphasis"/>
    <w:basedOn w:val="DefaultParagraphFont"/>
    <w:uiPriority w:val="20"/>
    <w:unhideWhenUsed/>
    <w:qFormat/>
    <w:rPr>
      <w:i/>
      <w:iCs/>
    </w:rPr>
  </w:style>
  <w:style w:type="paragraph" w:customStyle="1" w:styleId="4705A3B3B8784747B0A847197B2CD219">
    <w:name w:val="4705A3B3B8784747B0A847197B2CD219"/>
  </w:style>
  <w:style w:type="paragraph" w:customStyle="1" w:styleId="3A793969FB155347A9723EA4008006E9">
    <w:name w:val="3A793969FB155347A9723EA4008006E9"/>
  </w:style>
  <w:style w:type="paragraph" w:customStyle="1" w:styleId="5DCBA65BB3327441A7AD3BBF2E52641C">
    <w:name w:val="5DCBA65BB3327441A7AD3BBF2E52641C"/>
  </w:style>
  <w:style w:type="paragraph" w:customStyle="1" w:styleId="E445A92299D87A48ADD966F0C9C68BBD">
    <w:name w:val="E445A92299D87A48ADD966F0C9C68BBD"/>
  </w:style>
  <w:style w:type="paragraph" w:customStyle="1" w:styleId="EF9CEE8C6F3F09439204E334A97F5A5E">
    <w:name w:val="EF9CEE8C6F3F09439204E334A97F5A5E"/>
  </w:style>
  <w:style w:type="paragraph" w:customStyle="1" w:styleId="301249CB9A12B84998D9DFF5B54A5CAB">
    <w:name w:val="301249CB9A12B84998D9DFF5B54A5CAB"/>
  </w:style>
  <w:style w:type="paragraph" w:customStyle="1" w:styleId="17AFEC3FFFB03247BFE6F5ED3FCA659B">
    <w:name w:val="17AFEC3FFFB03247BFE6F5ED3FCA659B"/>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val="en-US"/>
    </w:rPr>
  </w:style>
  <w:style w:type="paragraph" w:customStyle="1" w:styleId="D69983FBAC22584B822447F520C9935E">
    <w:name w:val="D69983FBAC22584B822447F520C9935E"/>
  </w:style>
  <w:style w:type="paragraph" w:customStyle="1" w:styleId="DDA77BAD5E5FD44D8DC31C9188480D2E">
    <w:name w:val="DDA77BAD5E5FD44D8DC31C9188480D2E"/>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val="en-US"/>
    </w:rPr>
  </w:style>
  <w:style w:type="paragraph" w:customStyle="1" w:styleId="2EEA36597A158B4D877D0FCACC37D52E">
    <w:name w:val="2EEA36597A158B4D877D0FCACC37D52E"/>
  </w:style>
  <w:style w:type="paragraph" w:customStyle="1" w:styleId="5D7A204B62953B4CAABD15AFF5A63E1C">
    <w:name w:val="5D7A204B62953B4CAABD15AFF5A63E1C"/>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lang w:val="en-US"/>
    </w:rPr>
  </w:style>
  <w:style w:type="paragraph" w:customStyle="1" w:styleId="727866F0C6C54F418E9974A2FDF42440">
    <w:name w:val="727866F0C6C54F418E9974A2FDF42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REPLICABLE EFFECTS VS REPLICABLE INFERENCES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75A9D278-3F84-6845-8E7B-BD1567B26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6th edition template.dotx</Template>
  <TotalTime>35</TotalTime>
  <Pages>12</Pages>
  <Words>8061</Words>
  <Characters>45954</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Evaluative Conditioning without awareness: 
Replicable effects do not equate replicable inferences</dc:title>
  <dc:subject/>
  <dc:creator>Ian Hussey</dc:creator>
  <cp:keywords/>
  <dc:description/>
  <cp:lastModifiedBy>Ian Hussey</cp:lastModifiedBy>
  <cp:revision>70</cp:revision>
  <dcterms:created xsi:type="dcterms:W3CDTF">2020-04-17T20:25:00Z</dcterms:created>
  <dcterms:modified xsi:type="dcterms:W3CDTF">2020-04-17T21:15:00Z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zotero-version="5.0.85"&gt;&lt;session id="bEo93aG4"/&gt;&lt;style id="http://www.zotero.org/styles/apa" locale="en-US" hasBibliography="1" bibliographyStyleHasBeenSet="1"/&gt;&lt;prefs&gt;&lt;pref name="fieldType" value="Field"/&gt;&lt;/prefs&gt;&lt;/data&gt;</vt:lpwstr>
  </property>
</Properties>
</file>